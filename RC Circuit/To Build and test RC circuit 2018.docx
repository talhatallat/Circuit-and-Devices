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D5539" w14:textId="69C7C5A5" w:rsidR="00F177A8" w:rsidRDefault="00364B3B">
      <w:pPr>
        <w:pStyle w:val="Heading4"/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F62AB3" wp14:editId="66E893FC">
                <wp:simplePos x="0" y="0"/>
                <wp:positionH relativeFrom="margin">
                  <wp:align>center</wp:align>
                </wp:positionH>
                <wp:positionV relativeFrom="paragraph">
                  <wp:posOffset>-415290</wp:posOffset>
                </wp:positionV>
                <wp:extent cx="5981700" cy="4953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D87C6" w14:textId="15E6ACD5" w:rsidR="00364B3B" w:rsidRPr="00364B3B" w:rsidRDefault="00364B3B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 xml:space="preserve">Student Names: </w:t>
                            </w:r>
                            <w:r w:rsidRPr="00364B3B">
                              <w:rPr>
                                <w:b/>
                                <w:lang w:val="en-IE"/>
                              </w:rPr>
                              <w:t xml:space="preserve">Talha Tallat, Sajjad Ullah, Eoghan Ryan,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F62AB3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0;margin-top:-32.7pt;width:471pt;height:39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" fillcolor="white [3201]" strokeweight=".5pt">
                <v:textbox>
                  <w:txbxContent>
                    <w:p w14:paraId="26BD87C6" w14:textId="15E6ACD5" w:rsidR="00364B3B" w:rsidRPr="00364B3B" w:rsidRDefault="00364B3B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 xml:space="preserve">Student Names: </w:t>
                      </w:r>
                      <w:r w:rsidRPr="00364B3B">
                        <w:rPr>
                          <w:b/>
                          <w:lang w:val="en-IE"/>
                        </w:rPr>
                        <w:t xml:space="preserve">Talha Tallat, Sajjad Ullah, Eoghan Ryan,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177A8">
        <w:t xml:space="preserve">Course: </w:t>
      </w:r>
      <w:r w:rsidR="00417CAD">
        <w:t>DT008/2</w:t>
      </w:r>
      <w:r w:rsidR="00AB5791">
        <w:t xml:space="preserve"> </w:t>
      </w:r>
      <w:r w:rsidR="00417CAD">
        <w:t>Circuits &amp; Devices 2</w:t>
      </w:r>
    </w:p>
    <w:p w14:paraId="566F774A" w14:textId="77777777" w:rsidR="00364B3B" w:rsidRPr="00364B3B" w:rsidRDefault="00364B3B" w:rsidP="00364B3B"/>
    <w:p w14:paraId="36EB1D63" w14:textId="77777777" w:rsidR="004F11DE" w:rsidRDefault="00F177A8">
      <w:pPr>
        <w:pStyle w:val="Heading1"/>
      </w:pPr>
      <w:r>
        <w:t>Subject:</w:t>
      </w:r>
      <w:r>
        <w:tab/>
      </w:r>
      <w:r>
        <w:tab/>
      </w:r>
      <w:r>
        <w:tab/>
      </w:r>
      <w:r w:rsidR="00417CAD">
        <w:t>DT008/2 Circuits &amp; Devices 2</w:t>
      </w:r>
    </w:p>
    <w:p w14:paraId="74D322D9" w14:textId="77777777" w:rsidR="00F177A8" w:rsidRDefault="00F177A8">
      <w:pPr>
        <w:pStyle w:val="Heading1"/>
      </w:pPr>
      <w:r>
        <w:t>Laboratory Exercise:</w:t>
      </w:r>
      <w:r>
        <w:tab/>
      </w:r>
      <w:r w:rsidR="004F11DE">
        <w:t>RC Circuit</w:t>
      </w:r>
    </w:p>
    <w:p w14:paraId="62ECCE66" w14:textId="77777777" w:rsidR="00F177A8" w:rsidRDefault="00F177A8">
      <w:pPr>
        <w:pStyle w:val="Heading1"/>
      </w:pPr>
      <w:r>
        <w:t>Purpose:</w:t>
      </w:r>
      <w:r>
        <w:tab/>
      </w:r>
      <w:r>
        <w:tab/>
      </w:r>
      <w:r>
        <w:tab/>
        <w:t xml:space="preserve">To Build and test </w:t>
      </w:r>
      <w:r w:rsidR="004F11DE">
        <w:t>RC circuit</w:t>
      </w:r>
    </w:p>
    <w:p w14:paraId="31B70ABA" w14:textId="77777777" w:rsidR="00F177A8" w:rsidRDefault="00F177A8">
      <w:pPr>
        <w:pStyle w:val="Heading1"/>
      </w:pPr>
      <w:r>
        <w:t>Equipment:</w:t>
      </w:r>
      <w:r>
        <w:tab/>
      </w:r>
      <w:r>
        <w:tab/>
      </w:r>
      <w:r>
        <w:tab/>
      </w:r>
    </w:p>
    <w:p w14:paraId="56235C15" w14:textId="68ADD06F" w:rsidR="00F177A8" w:rsidRDefault="00F177A8">
      <w:r>
        <w:tab/>
      </w:r>
      <w:r>
        <w:tab/>
      </w:r>
      <w:r>
        <w:tab/>
      </w:r>
      <w:r>
        <w:tab/>
        <w:t xml:space="preserve">Signal Generator, </w:t>
      </w:r>
      <w:r w:rsidR="00B34D3B">
        <w:t xml:space="preserve">Digital </w:t>
      </w:r>
      <w:r>
        <w:t>Oscilloscope</w:t>
      </w:r>
    </w:p>
    <w:p w14:paraId="25907BA8" w14:textId="77777777" w:rsidR="00F177A8" w:rsidRDefault="00F177A8">
      <w:pPr>
        <w:pStyle w:val="Heading1"/>
      </w:pPr>
      <w:r>
        <w:t>Procedure:</w:t>
      </w:r>
      <w:r w:rsidR="00DE057B" w:rsidRPr="00DE057B">
        <w:rPr>
          <w:noProof/>
        </w:rPr>
        <w:t xml:space="preserve"> </w:t>
      </w:r>
    </w:p>
    <w:bookmarkStart w:id="0" w:name="_MON_1013405821"/>
    <w:bookmarkStart w:id="1" w:name="_MON_1012117005"/>
    <w:bookmarkStart w:id="2" w:name="_MON_1012197138"/>
    <w:bookmarkStart w:id="3" w:name="OLE_LINK1"/>
    <w:bookmarkEnd w:id="0"/>
    <w:bookmarkEnd w:id="1"/>
    <w:bookmarkEnd w:id="2"/>
    <w:bookmarkStart w:id="4" w:name="_MON_1012215271"/>
    <w:bookmarkEnd w:id="4"/>
    <w:p w14:paraId="32E49055" w14:textId="77777777" w:rsidR="00F177A8" w:rsidRDefault="003740C7">
      <w:pPr>
        <w:framePr w:hSpace="397" w:wrap="around" w:vAnchor="text" w:hAnchor="text" w:y="1" w:anchorLock="1"/>
        <w:ind w:left="360" w:hanging="360"/>
      </w:pPr>
      <w:r>
        <w:object w:dxaOrig="4003" w:dyaOrig="2881" w14:anchorId="6DB8F5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35pt;height:2in" o:ole="" fillcolor="window">
            <v:imagedata r:id="rId7" o:title=""/>
          </v:shape>
          <o:OLEObject Type="Embed" ProgID="Word.Picture.8" ShapeID="_x0000_i1025" DrawAspect="Content" ObjectID="_1704170920" r:id="rId8"/>
        </w:object>
      </w:r>
    </w:p>
    <w:bookmarkEnd w:id="3"/>
    <w:p w14:paraId="0581DE7B" w14:textId="77777777" w:rsidR="00DE057B" w:rsidRDefault="00DE057B" w:rsidP="00DE057B"/>
    <w:p w14:paraId="6240C0BD" w14:textId="77777777" w:rsidR="00F177A8" w:rsidRDefault="00F177A8">
      <w:pPr>
        <w:numPr>
          <w:ilvl w:val="0"/>
          <w:numId w:val="1"/>
        </w:numPr>
      </w:pPr>
      <w:r>
        <w:t xml:space="preserve">Build this </w:t>
      </w:r>
      <w:r w:rsidR="003740C7">
        <w:t>RC circuit</w:t>
      </w:r>
    </w:p>
    <w:p w14:paraId="692F0B5E" w14:textId="2F6CFBDD" w:rsidR="004F11DE" w:rsidRDefault="004F11DE" w:rsidP="004F11DE">
      <w:pPr>
        <w:numPr>
          <w:ilvl w:val="0"/>
          <w:numId w:val="1"/>
        </w:numPr>
      </w:pPr>
      <w:r>
        <w:t xml:space="preserve">Connect the Signal Generator across Vin. Set it to produce a </w:t>
      </w:r>
      <w:r w:rsidR="008F1130">
        <w:t>3</w:t>
      </w:r>
      <w:r>
        <w:t>00 Hz sine wave of amplitude 5 V</w:t>
      </w:r>
      <w:r w:rsidR="002A0EC6">
        <w:t xml:space="preserve"> (10 </w:t>
      </w:r>
      <w:proofErr w:type="spellStart"/>
      <w:r w:rsidR="002A0EC6">
        <w:t>Vp</w:t>
      </w:r>
      <w:proofErr w:type="spellEnd"/>
      <w:r w:rsidR="002A0EC6">
        <w:t>-p)</w:t>
      </w:r>
      <w:r>
        <w:t>.</w:t>
      </w:r>
    </w:p>
    <w:p w14:paraId="4CD406E4" w14:textId="77777777" w:rsidR="00F177A8" w:rsidRDefault="00F177A8">
      <w:pPr>
        <w:numPr>
          <w:ilvl w:val="0"/>
          <w:numId w:val="4"/>
        </w:numPr>
      </w:pPr>
      <w:r>
        <w:t xml:space="preserve">Connect the Oscilloscope to measure Vin on Channel 1, and </w:t>
      </w:r>
      <w:proofErr w:type="spellStart"/>
      <w:r>
        <w:t>Vout</w:t>
      </w:r>
      <w:proofErr w:type="spellEnd"/>
      <w:r>
        <w:t xml:space="preserve"> on Channel 2. Set Channel 2 to DC coupling.</w:t>
      </w:r>
    </w:p>
    <w:p w14:paraId="7D192853" w14:textId="694D6F19" w:rsidR="007A3340" w:rsidRDefault="008D66FA" w:rsidP="00D46DD8">
      <w:pPr>
        <w:numPr>
          <w:ilvl w:val="0"/>
          <w:numId w:val="6"/>
        </w:num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AC04F2" wp14:editId="32B6CB47">
                <wp:simplePos x="0" y="0"/>
                <wp:positionH relativeFrom="column">
                  <wp:posOffset>-5715</wp:posOffset>
                </wp:positionH>
                <wp:positionV relativeFrom="paragraph">
                  <wp:posOffset>1103808</wp:posOffset>
                </wp:positionV>
                <wp:extent cx="4467225" cy="2149496"/>
                <wp:effectExtent l="0" t="0" r="28575" b="22225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2149496"/>
                        </a:xfrm>
                        <a:custGeom>
                          <a:avLst/>
                          <a:gdLst>
                            <a:gd name="connsiteX0" fmla="*/ 0 w 4457700"/>
                            <a:gd name="connsiteY0" fmla="*/ 1465913 h 2218449"/>
                            <a:gd name="connsiteX1" fmla="*/ 971550 w 4457700"/>
                            <a:gd name="connsiteY1" fmla="*/ 132413 h 2218449"/>
                            <a:gd name="connsiteX2" fmla="*/ 2495550 w 4457700"/>
                            <a:gd name="connsiteY2" fmla="*/ 2218388 h 2218449"/>
                            <a:gd name="connsiteX3" fmla="*/ 3838575 w 4457700"/>
                            <a:gd name="connsiteY3" fmla="*/ 56213 h 2218449"/>
                            <a:gd name="connsiteX4" fmla="*/ 4457700 w 4457700"/>
                            <a:gd name="connsiteY4" fmla="*/ 846788 h 2218449"/>
                            <a:gd name="connsiteX0" fmla="*/ 0 w 4467225"/>
                            <a:gd name="connsiteY0" fmla="*/ 1475440 h 2218448"/>
                            <a:gd name="connsiteX1" fmla="*/ 981075 w 4467225"/>
                            <a:gd name="connsiteY1" fmla="*/ 132413 h 2218448"/>
                            <a:gd name="connsiteX2" fmla="*/ 2505075 w 4467225"/>
                            <a:gd name="connsiteY2" fmla="*/ 2218388 h 2218448"/>
                            <a:gd name="connsiteX3" fmla="*/ 3848100 w 4467225"/>
                            <a:gd name="connsiteY3" fmla="*/ 56213 h 2218448"/>
                            <a:gd name="connsiteX4" fmla="*/ 4467225 w 4467225"/>
                            <a:gd name="connsiteY4" fmla="*/ 846788 h 2218448"/>
                            <a:gd name="connsiteX0" fmla="*/ 0 w 4467225"/>
                            <a:gd name="connsiteY0" fmla="*/ 1475440 h 2218448"/>
                            <a:gd name="connsiteX1" fmla="*/ 981075 w 4467225"/>
                            <a:gd name="connsiteY1" fmla="*/ 132413 h 2218448"/>
                            <a:gd name="connsiteX2" fmla="*/ 2505075 w 4467225"/>
                            <a:gd name="connsiteY2" fmla="*/ 2218388 h 2218448"/>
                            <a:gd name="connsiteX3" fmla="*/ 3848100 w 4467225"/>
                            <a:gd name="connsiteY3" fmla="*/ 56213 h 2218448"/>
                            <a:gd name="connsiteX4" fmla="*/ 4467225 w 4467225"/>
                            <a:gd name="connsiteY4" fmla="*/ 846788 h 2218448"/>
                            <a:gd name="connsiteX0" fmla="*/ 0 w 4467225"/>
                            <a:gd name="connsiteY0" fmla="*/ 1475440 h 2218449"/>
                            <a:gd name="connsiteX1" fmla="*/ 123825 w 4467225"/>
                            <a:gd name="connsiteY1" fmla="*/ 1295630 h 2218449"/>
                            <a:gd name="connsiteX2" fmla="*/ 981075 w 4467225"/>
                            <a:gd name="connsiteY2" fmla="*/ 132413 h 2218449"/>
                            <a:gd name="connsiteX3" fmla="*/ 2505075 w 4467225"/>
                            <a:gd name="connsiteY3" fmla="*/ 2218388 h 2218449"/>
                            <a:gd name="connsiteX4" fmla="*/ 3848100 w 4467225"/>
                            <a:gd name="connsiteY4" fmla="*/ 56213 h 2218449"/>
                            <a:gd name="connsiteX5" fmla="*/ 4467225 w 4467225"/>
                            <a:gd name="connsiteY5" fmla="*/ 846788 h 2218449"/>
                            <a:gd name="connsiteX0" fmla="*/ 0 w 4467225"/>
                            <a:gd name="connsiteY0" fmla="*/ 1475440 h 2218449"/>
                            <a:gd name="connsiteX1" fmla="*/ 123825 w 4467225"/>
                            <a:gd name="connsiteY1" fmla="*/ 1295630 h 2218449"/>
                            <a:gd name="connsiteX2" fmla="*/ 1009650 w 4467225"/>
                            <a:gd name="connsiteY2" fmla="*/ 132413 h 2218449"/>
                            <a:gd name="connsiteX3" fmla="*/ 2505075 w 4467225"/>
                            <a:gd name="connsiteY3" fmla="*/ 2218388 h 2218449"/>
                            <a:gd name="connsiteX4" fmla="*/ 3848100 w 4467225"/>
                            <a:gd name="connsiteY4" fmla="*/ 56213 h 2218449"/>
                            <a:gd name="connsiteX5" fmla="*/ 4467225 w 4467225"/>
                            <a:gd name="connsiteY5" fmla="*/ 846788 h 2218449"/>
                            <a:gd name="connsiteX0" fmla="*/ 0 w 4467225"/>
                            <a:gd name="connsiteY0" fmla="*/ 1475440 h 2218437"/>
                            <a:gd name="connsiteX1" fmla="*/ 123825 w 4467225"/>
                            <a:gd name="connsiteY1" fmla="*/ 1295630 h 2218437"/>
                            <a:gd name="connsiteX2" fmla="*/ 1009650 w 4467225"/>
                            <a:gd name="connsiteY2" fmla="*/ 132413 h 2218437"/>
                            <a:gd name="connsiteX3" fmla="*/ 2505075 w 4467225"/>
                            <a:gd name="connsiteY3" fmla="*/ 2218388 h 2218437"/>
                            <a:gd name="connsiteX4" fmla="*/ 3848100 w 4467225"/>
                            <a:gd name="connsiteY4" fmla="*/ 56213 h 2218437"/>
                            <a:gd name="connsiteX5" fmla="*/ 4467225 w 4467225"/>
                            <a:gd name="connsiteY5" fmla="*/ 846788 h 2218437"/>
                            <a:gd name="connsiteX0" fmla="*/ 0 w 4467225"/>
                            <a:gd name="connsiteY0" fmla="*/ 1475440 h 2226567"/>
                            <a:gd name="connsiteX1" fmla="*/ 123825 w 4467225"/>
                            <a:gd name="connsiteY1" fmla="*/ 1295630 h 2226567"/>
                            <a:gd name="connsiteX2" fmla="*/ 1009650 w 4467225"/>
                            <a:gd name="connsiteY2" fmla="*/ 132413 h 2226567"/>
                            <a:gd name="connsiteX3" fmla="*/ 1447800 w 4467225"/>
                            <a:gd name="connsiteY3" fmla="*/ 771658 h 2226567"/>
                            <a:gd name="connsiteX4" fmla="*/ 2505075 w 4467225"/>
                            <a:gd name="connsiteY4" fmla="*/ 2218388 h 2226567"/>
                            <a:gd name="connsiteX5" fmla="*/ 3848100 w 4467225"/>
                            <a:gd name="connsiteY5" fmla="*/ 56213 h 2226567"/>
                            <a:gd name="connsiteX6" fmla="*/ 4467225 w 4467225"/>
                            <a:gd name="connsiteY6" fmla="*/ 846788 h 2226567"/>
                            <a:gd name="connsiteX0" fmla="*/ 0 w 4467225"/>
                            <a:gd name="connsiteY0" fmla="*/ 1475440 h 2226567"/>
                            <a:gd name="connsiteX1" fmla="*/ 123825 w 4467225"/>
                            <a:gd name="connsiteY1" fmla="*/ 1295630 h 2226567"/>
                            <a:gd name="connsiteX2" fmla="*/ 1009650 w 4467225"/>
                            <a:gd name="connsiteY2" fmla="*/ 132413 h 2226567"/>
                            <a:gd name="connsiteX3" fmla="*/ 1447800 w 4467225"/>
                            <a:gd name="connsiteY3" fmla="*/ 771658 h 2226567"/>
                            <a:gd name="connsiteX4" fmla="*/ 2505075 w 4467225"/>
                            <a:gd name="connsiteY4" fmla="*/ 2218388 h 2226567"/>
                            <a:gd name="connsiteX5" fmla="*/ 3848100 w 4467225"/>
                            <a:gd name="connsiteY5" fmla="*/ 56213 h 2226567"/>
                            <a:gd name="connsiteX6" fmla="*/ 4467225 w 4467225"/>
                            <a:gd name="connsiteY6" fmla="*/ 846788 h 2226567"/>
                            <a:gd name="connsiteX0" fmla="*/ 0 w 4467225"/>
                            <a:gd name="connsiteY0" fmla="*/ 1475440 h 2227374"/>
                            <a:gd name="connsiteX1" fmla="*/ 123825 w 4467225"/>
                            <a:gd name="connsiteY1" fmla="*/ 1295630 h 2227374"/>
                            <a:gd name="connsiteX2" fmla="*/ 1009650 w 4467225"/>
                            <a:gd name="connsiteY2" fmla="*/ 132413 h 2227374"/>
                            <a:gd name="connsiteX3" fmla="*/ 1485900 w 4467225"/>
                            <a:gd name="connsiteY3" fmla="*/ 800236 h 2227374"/>
                            <a:gd name="connsiteX4" fmla="*/ 2505075 w 4467225"/>
                            <a:gd name="connsiteY4" fmla="*/ 2218388 h 2227374"/>
                            <a:gd name="connsiteX5" fmla="*/ 3848100 w 4467225"/>
                            <a:gd name="connsiteY5" fmla="*/ 56213 h 2227374"/>
                            <a:gd name="connsiteX6" fmla="*/ 4467225 w 4467225"/>
                            <a:gd name="connsiteY6" fmla="*/ 846788 h 2227374"/>
                            <a:gd name="connsiteX0" fmla="*/ 0 w 4467225"/>
                            <a:gd name="connsiteY0" fmla="*/ 1475440 h 2227642"/>
                            <a:gd name="connsiteX1" fmla="*/ 123825 w 4467225"/>
                            <a:gd name="connsiteY1" fmla="*/ 1295630 h 2227642"/>
                            <a:gd name="connsiteX2" fmla="*/ 1009650 w 4467225"/>
                            <a:gd name="connsiteY2" fmla="*/ 132413 h 2227642"/>
                            <a:gd name="connsiteX3" fmla="*/ 1485900 w 4467225"/>
                            <a:gd name="connsiteY3" fmla="*/ 800236 h 2227642"/>
                            <a:gd name="connsiteX4" fmla="*/ 2505075 w 4467225"/>
                            <a:gd name="connsiteY4" fmla="*/ 2218388 h 2227642"/>
                            <a:gd name="connsiteX5" fmla="*/ 3848100 w 4467225"/>
                            <a:gd name="connsiteY5" fmla="*/ 56213 h 2227642"/>
                            <a:gd name="connsiteX6" fmla="*/ 4467225 w 4467225"/>
                            <a:gd name="connsiteY6" fmla="*/ 846788 h 2227642"/>
                            <a:gd name="connsiteX0" fmla="*/ 0 w 4467225"/>
                            <a:gd name="connsiteY0" fmla="*/ 1472673 h 2177614"/>
                            <a:gd name="connsiteX1" fmla="*/ 123825 w 4467225"/>
                            <a:gd name="connsiteY1" fmla="*/ 1292863 h 2177614"/>
                            <a:gd name="connsiteX2" fmla="*/ 1009650 w 4467225"/>
                            <a:gd name="connsiteY2" fmla="*/ 129646 h 2177614"/>
                            <a:gd name="connsiteX3" fmla="*/ 1485900 w 4467225"/>
                            <a:gd name="connsiteY3" fmla="*/ 797469 h 2177614"/>
                            <a:gd name="connsiteX4" fmla="*/ 2628900 w 4467225"/>
                            <a:gd name="connsiteY4" fmla="*/ 2167994 h 2177614"/>
                            <a:gd name="connsiteX5" fmla="*/ 3848100 w 4467225"/>
                            <a:gd name="connsiteY5" fmla="*/ 53446 h 2177614"/>
                            <a:gd name="connsiteX6" fmla="*/ 4467225 w 4467225"/>
                            <a:gd name="connsiteY6" fmla="*/ 844021 h 2177614"/>
                            <a:gd name="connsiteX0" fmla="*/ 0 w 4467225"/>
                            <a:gd name="connsiteY0" fmla="*/ 1444555 h 2149496"/>
                            <a:gd name="connsiteX1" fmla="*/ 123825 w 4467225"/>
                            <a:gd name="connsiteY1" fmla="*/ 1264745 h 2149496"/>
                            <a:gd name="connsiteX2" fmla="*/ 1009650 w 4467225"/>
                            <a:gd name="connsiteY2" fmla="*/ 101528 h 2149496"/>
                            <a:gd name="connsiteX3" fmla="*/ 1485900 w 4467225"/>
                            <a:gd name="connsiteY3" fmla="*/ 769351 h 2149496"/>
                            <a:gd name="connsiteX4" fmla="*/ 2628900 w 4467225"/>
                            <a:gd name="connsiteY4" fmla="*/ 2139876 h 2149496"/>
                            <a:gd name="connsiteX5" fmla="*/ 3848100 w 4467225"/>
                            <a:gd name="connsiteY5" fmla="*/ 25328 h 2149496"/>
                            <a:gd name="connsiteX6" fmla="*/ 4467225 w 4467225"/>
                            <a:gd name="connsiteY6" fmla="*/ 815903 h 21494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467225" h="2149496">
                              <a:moveTo>
                                <a:pt x="0" y="1444555"/>
                              </a:moveTo>
                              <a:cubicBezTo>
                                <a:pt x="15875" y="1417762"/>
                                <a:pt x="-39687" y="1488583"/>
                                <a:pt x="123825" y="1264745"/>
                              </a:cubicBezTo>
                              <a:cubicBezTo>
                                <a:pt x="287337" y="1040907"/>
                                <a:pt x="782637" y="184094"/>
                                <a:pt x="1009650" y="101528"/>
                              </a:cubicBezTo>
                              <a:cubicBezTo>
                                <a:pt x="1236663" y="18962"/>
                                <a:pt x="1331913" y="421689"/>
                                <a:pt x="1485900" y="769351"/>
                              </a:cubicBezTo>
                              <a:cubicBezTo>
                                <a:pt x="1697037" y="1155120"/>
                                <a:pt x="2235200" y="2263880"/>
                                <a:pt x="2628900" y="2139876"/>
                              </a:cubicBezTo>
                              <a:cubicBezTo>
                                <a:pt x="3022600" y="2015872"/>
                                <a:pt x="3541713" y="245990"/>
                                <a:pt x="3848100" y="25328"/>
                              </a:cubicBezTo>
                              <a:cubicBezTo>
                                <a:pt x="4154487" y="-195334"/>
                                <a:pt x="4445000" y="1106488"/>
                                <a:pt x="4467225" y="815903"/>
                              </a:cubicBezTo>
                            </a:path>
                          </a:pathLst>
                        </a:cu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E530D" id="Freeform 8" o:spid="_x0000_s1026" style="position:absolute;margin-left:-.45pt;margin-top:86.9pt;width:351.75pt;height:16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67225,2149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" path="m,1444555v15875,-26793,-39687,44028,123825,-179810c287337,1040907,782637,184094,1009650,101528v227013,-82566,322263,320161,476250,667823c1697037,1155120,2235200,2263880,2628900,2139876,3022600,2015872,3541713,245990,3848100,25328v306387,-220662,596900,1081160,619125,790575e" filled="f" strokecolor="#5b9bd5 [3208]" strokeweight="1.5pt">
                <v:stroke joinstyle="miter"/>
                <v:path arrowok="t" o:connecttype="custom" o:connectlocs="0,1444555;123825,1264745;1009650,101528;1485900,769351;2628900,2139876;3848100,25328;4467225,815903" o:connectangles="0,0,0,0,0,0,0"/>
              </v:shape>
            </w:pict>
          </mc:Fallback>
        </mc:AlternateContent>
      </w:r>
      <w:r w:rsidR="004C609D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C24297" wp14:editId="76001238">
                <wp:simplePos x="0" y="0"/>
                <wp:positionH relativeFrom="margin">
                  <wp:posOffset>3810</wp:posOffset>
                </wp:positionH>
                <wp:positionV relativeFrom="paragraph">
                  <wp:posOffset>1224994</wp:posOffset>
                </wp:positionV>
                <wp:extent cx="4457703" cy="1979847"/>
                <wp:effectExtent l="0" t="0" r="19050" b="20955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3" cy="1979847"/>
                        </a:xfrm>
                        <a:custGeom>
                          <a:avLst/>
                          <a:gdLst>
                            <a:gd name="connsiteX0" fmla="*/ 0 w 4529438"/>
                            <a:gd name="connsiteY0" fmla="*/ 1001996 h 2021175"/>
                            <a:gd name="connsiteX1" fmla="*/ 723900 w 4529438"/>
                            <a:gd name="connsiteY1" fmla="*/ 30446 h 2021175"/>
                            <a:gd name="connsiteX2" fmla="*/ 2152650 w 4529438"/>
                            <a:gd name="connsiteY2" fmla="*/ 2021171 h 2021175"/>
                            <a:gd name="connsiteX3" fmla="*/ 3562350 w 4529438"/>
                            <a:gd name="connsiteY3" fmla="*/ 49496 h 2021175"/>
                            <a:gd name="connsiteX4" fmla="*/ 4438650 w 4529438"/>
                            <a:gd name="connsiteY4" fmla="*/ 1221071 h 2021175"/>
                            <a:gd name="connsiteX5" fmla="*/ 4457700 w 4529438"/>
                            <a:gd name="connsiteY5" fmla="*/ 1259171 h 2021175"/>
                            <a:gd name="connsiteX0" fmla="*/ 0 w 4529438"/>
                            <a:gd name="connsiteY0" fmla="*/ 971709 h 1990888"/>
                            <a:gd name="connsiteX1" fmla="*/ 723900 w 4529438"/>
                            <a:gd name="connsiteY1" fmla="*/ 159 h 1990888"/>
                            <a:gd name="connsiteX2" fmla="*/ 2152650 w 4529438"/>
                            <a:gd name="connsiteY2" fmla="*/ 1990884 h 1990888"/>
                            <a:gd name="connsiteX3" fmla="*/ 3562350 w 4529438"/>
                            <a:gd name="connsiteY3" fmla="*/ 19209 h 1990888"/>
                            <a:gd name="connsiteX4" fmla="*/ 4438650 w 4529438"/>
                            <a:gd name="connsiteY4" fmla="*/ 1190784 h 1990888"/>
                            <a:gd name="connsiteX5" fmla="*/ 4457700 w 4529438"/>
                            <a:gd name="connsiteY5" fmla="*/ 1228884 h 1990888"/>
                            <a:gd name="connsiteX0" fmla="*/ 0 w 4529438"/>
                            <a:gd name="connsiteY0" fmla="*/ 971663 h 1990842"/>
                            <a:gd name="connsiteX1" fmla="*/ 723900 w 4529438"/>
                            <a:gd name="connsiteY1" fmla="*/ 113 h 1990842"/>
                            <a:gd name="connsiteX2" fmla="*/ 2152650 w 4529438"/>
                            <a:gd name="connsiteY2" fmla="*/ 1990838 h 1990842"/>
                            <a:gd name="connsiteX3" fmla="*/ 3562350 w 4529438"/>
                            <a:gd name="connsiteY3" fmla="*/ 19163 h 1990842"/>
                            <a:gd name="connsiteX4" fmla="*/ 4438650 w 4529438"/>
                            <a:gd name="connsiteY4" fmla="*/ 1190738 h 1990842"/>
                            <a:gd name="connsiteX5" fmla="*/ 4457700 w 4529438"/>
                            <a:gd name="connsiteY5" fmla="*/ 1228838 h 1990842"/>
                            <a:gd name="connsiteX0" fmla="*/ 0 w 4529438"/>
                            <a:gd name="connsiteY0" fmla="*/ 971647 h 1990826"/>
                            <a:gd name="connsiteX1" fmla="*/ 723900 w 4529438"/>
                            <a:gd name="connsiteY1" fmla="*/ 97 h 1990826"/>
                            <a:gd name="connsiteX2" fmla="*/ 2152650 w 4529438"/>
                            <a:gd name="connsiteY2" fmla="*/ 1990822 h 1990826"/>
                            <a:gd name="connsiteX3" fmla="*/ 3562350 w 4529438"/>
                            <a:gd name="connsiteY3" fmla="*/ 19147 h 1990826"/>
                            <a:gd name="connsiteX4" fmla="*/ 4438650 w 4529438"/>
                            <a:gd name="connsiteY4" fmla="*/ 1190722 h 1990826"/>
                            <a:gd name="connsiteX5" fmla="*/ 4457700 w 4529438"/>
                            <a:gd name="connsiteY5" fmla="*/ 1228822 h 1990826"/>
                            <a:gd name="connsiteX0" fmla="*/ 0 w 4529438"/>
                            <a:gd name="connsiteY0" fmla="*/ 971640 h 1990819"/>
                            <a:gd name="connsiteX1" fmla="*/ 723900 w 4529438"/>
                            <a:gd name="connsiteY1" fmla="*/ 90 h 1990819"/>
                            <a:gd name="connsiteX2" fmla="*/ 2152650 w 4529438"/>
                            <a:gd name="connsiteY2" fmla="*/ 1990815 h 1990819"/>
                            <a:gd name="connsiteX3" fmla="*/ 3562350 w 4529438"/>
                            <a:gd name="connsiteY3" fmla="*/ 19140 h 1990819"/>
                            <a:gd name="connsiteX4" fmla="*/ 4438650 w 4529438"/>
                            <a:gd name="connsiteY4" fmla="*/ 1190715 h 1990819"/>
                            <a:gd name="connsiteX5" fmla="*/ 4457700 w 4529438"/>
                            <a:gd name="connsiteY5" fmla="*/ 1228815 h 1990819"/>
                            <a:gd name="connsiteX0" fmla="*/ 0 w 4529438"/>
                            <a:gd name="connsiteY0" fmla="*/ 975475 h 1994654"/>
                            <a:gd name="connsiteX1" fmla="*/ 723900 w 4529438"/>
                            <a:gd name="connsiteY1" fmla="*/ 3925 h 1994654"/>
                            <a:gd name="connsiteX2" fmla="*/ 2152650 w 4529438"/>
                            <a:gd name="connsiteY2" fmla="*/ 1994650 h 1994654"/>
                            <a:gd name="connsiteX3" fmla="*/ 3562350 w 4529438"/>
                            <a:gd name="connsiteY3" fmla="*/ 22975 h 1994654"/>
                            <a:gd name="connsiteX4" fmla="*/ 4438650 w 4529438"/>
                            <a:gd name="connsiteY4" fmla="*/ 1194550 h 1994654"/>
                            <a:gd name="connsiteX5" fmla="*/ 4457700 w 4529438"/>
                            <a:gd name="connsiteY5" fmla="*/ 1232650 h 1994654"/>
                            <a:gd name="connsiteX0" fmla="*/ 0 w 4529438"/>
                            <a:gd name="connsiteY0" fmla="*/ 1004018 h 2023218"/>
                            <a:gd name="connsiteX1" fmla="*/ 684937 w 4529438"/>
                            <a:gd name="connsiteY1" fmla="*/ 3883 h 2023218"/>
                            <a:gd name="connsiteX2" fmla="*/ 2152650 w 4529438"/>
                            <a:gd name="connsiteY2" fmla="*/ 2023193 h 2023218"/>
                            <a:gd name="connsiteX3" fmla="*/ 3562350 w 4529438"/>
                            <a:gd name="connsiteY3" fmla="*/ 51518 h 2023218"/>
                            <a:gd name="connsiteX4" fmla="*/ 4438650 w 4529438"/>
                            <a:gd name="connsiteY4" fmla="*/ 1223093 h 2023218"/>
                            <a:gd name="connsiteX5" fmla="*/ 4457700 w 4529438"/>
                            <a:gd name="connsiteY5" fmla="*/ 1261193 h 2023218"/>
                            <a:gd name="connsiteX0" fmla="*/ 0 w 4529438"/>
                            <a:gd name="connsiteY0" fmla="*/ 975475 h 1994654"/>
                            <a:gd name="connsiteX1" fmla="*/ 675197 w 4529438"/>
                            <a:gd name="connsiteY1" fmla="*/ 3926 h 1994654"/>
                            <a:gd name="connsiteX2" fmla="*/ 2152650 w 4529438"/>
                            <a:gd name="connsiteY2" fmla="*/ 1994650 h 1994654"/>
                            <a:gd name="connsiteX3" fmla="*/ 3562350 w 4529438"/>
                            <a:gd name="connsiteY3" fmla="*/ 22975 h 1994654"/>
                            <a:gd name="connsiteX4" fmla="*/ 4438650 w 4529438"/>
                            <a:gd name="connsiteY4" fmla="*/ 1194550 h 1994654"/>
                            <a:gd name="connsiteX5" fmla="*/ 4457700 w 4529438"/>
                            <a:gd name="connsiteY5" fmla="*/ 1232650 h 1994654"/>
                            <a:gd name="connsiteX0" fmla="*/ 0 w 4529438"/>
                            <a:gd name="connsiteY0" fmla="*/ 975475 h 1994653"/>
                            <a:gd name="connsiteX1" fmla="*/ 675197 w 4529438"/>
                            <a:gd name="connsiteY1" fmla="*/ 3926 h 1994653"/>
                            <a:gd name="connsiteX2" fmla="*/ 2152650 w 4529438"/>
                            <a:gd name="connsiteY2" fmla="*/ 1994650 h 1994653"/>
                            <a:gd name="connsiteX3" fmla="*/ 3562350 w 4529438"/>
                            <a:gd name="connsiteY3" fmla="*/ 22975 h 1994653"/>
                            <a:gd name="connsiteX4" fmla="*/ 4438650 w 4529438"/>
                            <a:gd name="connsiteY4" fmla="*/ 1194550 h 1994653"/>
                            <a:gd name="connsiteX5" fmla="*/ 4457700 w 4529438"/>
                            <a:gd name="connsiteY5" fmla="*/ 1232650 h 1994653"/>
                            <a:gd name="connsiteX0" fmla="*/ 0 w 4572018"/>
                            <a:gd name="connsiteY0" fmla="*/ 975475 h 1994653"/>
                            <a:gd name="connsiteX1" fmla="*/ 675197 w 4572018"/>
                            <a:gd name="connsiteY1" fmla="*/ 3926 h 1994653"/>
                            <a:gd name="connsiteX2" fmla="*/ 2152650 w 4572018"/>
                            <a:gd name="connsiteY2" fmla="*/ 1994650 h 1994653"/>
                            <a:gd name="connsiteX3" fmla="*/ 3562350 w 4572018"/>
                            <a:gd name="connsiteY3" fmla="*/ 22975 h 1994653"/>
                            <a:gd name="connsiteX4" fmla="*/ 4438650 w 4572018"/>
                            <a:gd name="connsiteY4" fmla="*/ 1194550 h 1994653"/>
                            <a:gd name="connsiteX5" fmla="*/ 4529438 w 4572018"/>
                            <a:gd name="connsiteY5" fmla="*/ 1327936 h 1994653"/>
                            <a:gd name="connsiteX0" fmla="*/ 0 w 4830827"/>
                            <a:gd name="connsiteY0" fmla="*/ 975475 h 1994653"/>
                            <a:gd name="connsiteX1" fmla="*/ 675197 w 4830827"/>
                            <a:gd name="connsiteY1" fmla="*/ 3926 h 1994653"/>
                            <a:gd name="connsiteX2" fmla="*/ 2152650 w 4830827"/>
                            <a:gd name="connsiteY2" fmla="*/ 1994650 h 1994653"/>
                            <a:gd name="connsiteX3" fmla="*/ 3562350 w 4830827"/>
                            <a:gd name="connsiteY3" fmla="*/ 22975 h 1994653"/>
                            <a:gd name="connsiteX4" fmla="*/ 4789344 w 4830827"/>
                            <a:gd name="connsiteY4" fmla="*/ 1690037 h 1994653"/>
                            <a:gd name="connsiteX5" fmla="*/ 4529438 w 4830827"/>
                            <a:gd name="connsiteY5" fmla="*/ 1327936 h 1994653"/>
                            <a:gd name="connsiteX0" fmla="*/ 0 w 4702797"/>
                            <a:gd name="connsiteY0" fmla="*/ 975475 h 1994654"/>
                            <a:gd name="connsiteX1" fmla="*/ 675197 w 4702797"/>
                            <a:gd name="connsiteY1" fmla="*/ 3926 h 1994654"/>
                            <a:gd name="connsiteX2" fmla="*/ 2152650 w 4702797"/>
                            <a:gd name="connsiteY2" fmla="*/ 1994650 h 1994654"/>
                            <a:gd name="connsiteX3" fmla="*/ 3562350 w 4702797"/>
                            <a:gd name="connsiteY3" fmla="*/ 22975 h 1994654"/>
                            <a:gd name="connsiteX4" fmla="*/ 4643231 w 4702797"/>
                            <a:gd name="connsiteY4" fmla="*/ 1413708 h 1994654"/>
                            <a:gd name="connsiteX5" fmla="*/ 4529438 w 4702797"/>
                            <a:gd name="connsiteY5" fmla="*/ 1327936 h 1994654"/>
                            <a:gd name="connsiteX0" fmla="*/ 0 w 4710515"/>
                            <a:gd name="connsiteY0" fmla="*/ 975475 h 1994654"/>
                            <a:gd name="connsiteX1" fmla="*/ 675197 w 4710515"/>
                            <a:gd name="connsiteY1" fmla="*/ 3926 h 1994654"/>
                            <a:gd name="connsiteX2" fmla="*/ 2152650 w 4710515"/>
                            <a:gd name="connsiteY2" fmla="*/ 1994650 h 1994654"/>
                            <a:gd name="connsiteX3" fmla="*/ 3562350 w 4710515"/>
                            <a:gd name="connsiteY3" fmla="*/ 22975 h 1994654"/>
                            <a:gd name="connsiteX4" fmla="*/ 4643231 w 4710515"/>
                            <a:gd name="connsiteY4" fmla="*/ 1413708 h 1994654"/>
                            <a:gd name="connsiteX5" fmla="*/ 4558664 w 4710515"/>
                            <a:gd name="connsiteY5" fmla="*/ 1299350 h 1994654"/>
                            <a:gd name="connsiteX0" fmla="*/ 0 w 4710515"/>
                            <a:gd name="connsiteY0" fmla="*/ 957739 h 1976914"/>
                            <a:gd name="connsiteX1" fmla="*/ 665456 w 4710515"/>
                            <a:gd name="connsiteY1" fmla="*/ 14776 h 1976914"/>
                            <a:gd name="connsiteX2" fmla="*/ 2152650 w 4710515"/>
                            <a:gd name="connsiteY2" fmla="*/ 1976914 h 1976914"/>
                            <a:gd name="connsiteX3" fmla="*/ 3562350 w 4710515"/>
                            <a:gd name="connsiteY3" fmla="*/ 5239 h 1976914"/>
                            <a:gd name="connsiteX4" fmla="*/ 4643231 w 4710515"/>
                            <a:gd name="connsiteY4" fmla="*/ 1395972 h 1976914"/>
                            <a:gd name="connsiteX5" fmla="*/ 4558664 w 4710515"/>
                            <a:gd name="connsiteY5" fmla="*/ 1281614 h 1976914"/>
                            <a:gd name="connsiteX0" fmla="*/ 0 w 4558664"/>
                            <a:gd name="connsiteY0" fmla="*/ 960834 h 1980009"/>
                            <a:gd name="connsiteX1" fmla="*/ 665456 w 4558664"/>
                            <a:gd name="connsiteY1" fmla="*/ 17871 h 1980009"/>
                            <a:gd name="connsiteX2" fmla="*/ 2152650 w 4558664"/>
                            <a:gd name="connsiteY2" fmla="*/ 1980009 h 1980009"/>
                            <a:gd name="connsiteX3" fmla="*/ 3562350 w 4558664"/>
                            <a:gd name="connsiteY3" fmla="*/ 8334 h 1980009"/>
                            <a:gd name="connsiteX4" fmla="*/ 4558664 w 4558664"/>
                            <a:gd name="connsiteY4" fmla="*/ 1284709 h 19800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558664" h="1980009">
                              <a:moveTo>
                                <a:pt x="0" y="960834"/>
                              </a:moveTo>
                              <a:cubicBezTo>
                                <a:pt x="289710" y="494943"/>
                                <a:pt x="452791" y="124330"/>
                                <a:pt x="665456" y="17871"/>
                              </a:cubicBezTo>
                              <a:cubicBezTo>
                                <a:pt x="878121" y="-88588"/>
                                <a:pt x="1669834" y="1981598"/>
                                <a:pt x="2152650" y="1980009"/>
                              </a:cubicBezTo>
                              <a:cubicBezTo>
                                <a:pt x="2635466" y="1978420"/>
                                <a:pt x="3161348" y="124217"/>
                                <a:pt x="3562350" y="8334"/>
                              </a:cubicBezTo>
                              <a:cubicBezTo>
                                <a:pt x="3963352" y="-107549"/>
                                <a:pt x="4351099" y="1018798"/>
                                <a:pt x="4558664" y="1284709"/>
                              </a:cubicBezTo>
                            </a:path>
                          </a:pathLst>
                        </a:cu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31DC8" id="Freeform 4" o:spid="_x0000_s1026" style="position:absolute;margin-left:.3pt;margin-top:96.45pt;width:351pt;height:155.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58664,19800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" path="m,960834c289710,494943,452791,124330,665456,17871,878121,-88588,1669834,1981598,2152650,1980009,2635466,1978420,3161348,124217,3562350,8334v401002,-115883,788749,1010464,996314,1276375e" filled="f" strokecolor="#ffc000 [3207]" strokeweight="1.5pt">
                <v:stroke joinstyle="miter"/>
                <v:path arrowok="t" o:connecttype="custom" o:connectlocs="0,960755;650718,17870;2104975,1979847;3483454,8333;4457703,1284604" o:connectangles="0,0,0,0,0"/>
                <w10:wrap anchorx="margin"/>
              </v:shape>
            </w:pict>
          </mc:Fallback>
        </mc:AlternateContent>
      </w:r>
      <w:r w:rsidR="00F177A8">
        <w:t xml:space="preserve">Note the waveforms on Channel 1 and 2. Sketch these to scale. </w:t>
      </w:r>
    </w:p>
    <w:tbl>
      <w:tblPr>
        <w:tblStyle w:val="TableGrid"/>
        <w:tblW w:w="0" w:type="auto"/>
        <w:tblBorders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699"/>
        <w:gridCol w:w="700"/>
        <w:gridCol w:w="700"/>
        <w:gridCol w:w="700"/>
        <w:gridCol w:w="700"/>
        <w:gridCol w:w="700"/>
        <w:gridCol w:w="700"/>
        <w:gridCol w:w="700"/>
        <w:gridCol w:w="700"/>
        <w:gridCol w:w="700"/>
      </w:tblGrid>
      <w:tr w:rsidR="00A14B60" w14:paraId="1CC5BFB0" w14:textId="77777777" w:rsidTr="00A14B60">
        <w:trPr>
          <w:trHeight w:val="563"/>
        </w:trPr>
        <w:tc>
          <w:tcPr>
            <w:tcW w:w="699" w:type="dxa"/>
            <w:tcBorders>
              <w:top w:val="single" w:sz="4" w:space="0" w:color="auto"/>
              <w:bottom w:val="dashed" w:sz="4" w:space="0" w:color="auto"/>
            </w:tcBorders>
          </w:tcPr>
          <w:p w14:paraId="492CEDA4" w14:textId="77777777" w:rsidR="00A14B60" w:rsidRDefault="00A14B60" w:rsidP="00A14B60"/>
        </w:tc>
        <w:tc>
          <w:tcPr>
            <w:tcW w:w="700" w:type="dxa"/>
            <w:tcBorders>
              <w:top w:val="single" w:sz="4" w:space="0" w:color="auto"/>
              <w:bottom w:val="dashed" w:sz="4" w:space="0" w:color="auto"/>
            </w:tcBorders>
          </w:tcPr>
          <w:p w14:paraId="5BA57F39" w14:textId="77777777" w:rsidR="00A14B60" w:rsidRDefault="00A14B60" w:rsidP="00A14B60"/>
        </w:tc>
        <w:tc>
          <w:tcPr>
            <w:tcW w:w="700" w:type="dxa"/>
            <w:tcBorders>
              <w:top w:val="single" w:sz="4" w:space="0" w:color="auto"/>
              <w:bottom w:val="dashed" w:sz="4" w:space="0" w:color="auto"/>
            </w:tcBorders>
          </w:tcPr>
          <w:p w14:paraId="770E94F5" w14:textId="77777777" w:rsidR="00A14B60" w:rsidRDefault="00A14B60" w:rsidP="00A14B60"/>
        </w:tc>
        <w:tc>
          <w:tcPr>
            <w:tcW w:w="700" w:type="dxa"/>
            <w:tcBorders>
              <w:top w:val="single" w:sz="4" w:space="0" w:color="auto"/>
              <w:bottom w:val="dashed" w:sz="4" w:space="0" w:color="auto"/>
            </w:tcBorders>
          </w:tcPr>
          <w:p w14:paraId="05756063" w14:textId="77777777" w:rsidR="00A14B60" w:rsidRDefault="00A14B60" w:rsidP="00A14B60"/>
        </w:tc>
        <w:tc>
          <w:tcPr>
            <w:tcW w:w="700" w:type="dxa"/>
            <w:tcBorders>
              <w:top w:val="single" w:sz="4" w:space="0" w:color="auto"/>
              <w:bottom w:val="dashed" w:sz="4" w:space="0" w:color="auto"/>
              <w:right w:val="single" w:sz="4" w:space="0" w:color="auto"/>
            </w:tcBorders>
          </w:tcPr>
          <w:p w14:paraId="02FF604E" w14:textId="77777777" w:rsidR="00A14B60" w:rsidRDefault="00A14B60" w:rsidP="00A14B60"/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</w:tcBorders>
          </w:tcPr>
          <w:p w14:paraId="1A1E3581" w14:textId="77777777" w:rsidR="00A14B60" w:rsidRDefault="00A14B60" w:rsidP="00A14B60"/>
        </w:tc>
        <w:tc>
          <w:tcPr>
            <w:tcW w:w="700" w:type="dxa"/>
            <w:tcBorders>
              <w:top w:val="single" w:sz="4" w:space="0" w:color="auto"/>
              <w:bottom w:val="dashed" w:sz="4" w:space="0" w:color="auto"/>
            </w:tcBorders>
          </w:tcPr>
          <w:p w14:paraId="13F74CF1" w14:textId="77777777" w:rsidR="00D46DD8" w:rsidRDefault="00D46DD8" w:rsidP="00A14B60"/>
        </w:tc>
        <w:tc>
          <w:tcPr>
            <w:tcW w:w="700" w:type="dxa"/>
            <w:tcBorders>
              <w:top w:val="single" w:sz="4" w:space="0" w:color="auto"/>
              <w:bottom w:val="dashed" w:sz="4" w:space="0" w:color="auto"/>
            </w:tcBorders>
          </w:tcPr>
          <w:p w14:paraId="114F7113" w14:textId="77777777" w:rsidR="00A14B60" w:rsidRDefault="00A14B60" w:rsidP="00A14B60"/>
        </w:tc>
        <w:tc>
          <w:tcPr>
            <w:tcW w:w="700" w:type="dxa"/>
            <w:tcBorders>
              <w:top w:val="single" w:sz="4" w:space="0" w:color="auto"/>
              <w:bottom w:val="dashed" w:sz="4" w:space="0" w:color="auto"/>
            </w:tcBorders>
          </w:tcPr>
          <w:p w14:paraId="2FB1B03C" w14:textId="77777777" w:rsidR="00A14B60" w:rsidRDefault="00A14B60" w:rsidP="00A14B60"/>
        </w:tc>
        <w:tc>
          <w:tcPr>
            <w:tcW w:w="700" w:type="dxa"/>
            <w:tcBorders>
              <w:top w:val="single" w:sz="4" w:space="0" w:color="auto"/>
              <w:bottom w:val="dashed" w:sz="4" w:space="0" w:color="auto"/>
            </w:tcBorders>
          </w:tcPr>
          <w:p w14:paraId="4EC2A877" w14:textId="77777777" w:rsidR="00A14B60" w:rsidRDefault="00A14B60" w:rsidP="00A14B60"/>
        </w:tc>
      </w:tr>
      <w:tr w:rsidR="00A14B60" w14:paraId="273FC671" w14:textId="77777777" w:rsidTr="00A14B60">
        <w:trPr>
          <w:trHeight w:val="537"/>
        </w:trPr>
        <w:tc>
          <w:tcPr>
            <w:tcW w:w="699" w:type="dxa"/>
            <w:tcBorders>
              <w:top w:val="dashed" w:sz="4" w:space="0" w:color="auto"/>
              <w:bottom w:val="dashed" w:sz="4" w:space="0" w:color="auto"/>
            </w:tcBorders>
          </w:tcPr>
          <w:p w14:paraId="69579056" w14:textId="77777777" w:rsidR="00A14B60" w:rsidRDefault="00A14B60" w:rsidP="00A14B60"/>
        </w:tc>
        <w:tc>
          <w:tcPr>
            <w:tcW w:w="700" w:type="dxa"/>
            <w:tcBorders>
              <w:top w:val="dashed" w:sz="4" w:space="0" w:color="auto"/>
              <w:bottom w:val="dashed" w:sz="4" w:space="0" w:color="auto"/>
            </w:tcBorders>
          </w:tcPr>
          <w:p w14:paraId="5F49256E" w14:textId="77777777" w:rsidR="00A14B60" w:rsidRDefault="00A14B60" w:rsidP="00A14B60"/>
        </w:tc>
        <w:tc>
          <w:tcPr>
            <w:tcW w:w="700" w:type="dxa"/>
            <w:tcBorders>
              <w:top w:val="dashed" w:sz="4" w:space="0" w:color="auto"/>
              <w:bottom w:val="dashed" w:sz="4" w:space="0" w:color="auto"/>
            </w:tcBorders>
          </w:tcPr>
          <w:p w14:paraId="142DE646" w14:textId="77777777" w:rsidR="00A14B60" w:rsidRDefault="00A14B60" w:rsidP="00A14B60"/>
        </w:tc>
        <w:tc>
          <w:tcPr>
            <w:tcW w:w="700" w:type="dxa"/>
            <w:tcBorders>
              <w:top w:val="dashed" w:sz="4" w:space="0" w:color="auto"/>
              <w:bottom w:val="dashed" w:sz="4" w:space="0" w:color="auto"/>
            </w:tcBorders>
          </w:tcPr>
          <w:p w14:paraId="3FE7C1D4" w14:textId="77777777" w:rsidR="00A14B60" w:rsidRDefault="00A14B60" w:rsidP="00A14B60"/>
        </w:tc>
        <w:tc>
          <w:tcPr>
            <w:tcW w:w="700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903B6E9" w14:textId="77777777" w:rsidR="00A14B60" w:rsidRDefault="00A14B60" w:rsidP="00A14B60"/>
        </w:tc>
        <w:tc>
          <w:tcPr>
            <w:tcW w:w="70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5E8CDAC4" w14:textId="77777777" w:rsidR="00A14B60" w:rsidRDefault="00A14B60" w:rsidP="00A14B60"/>
        </w:tc>
        <w:tc>
          <w:tcPr>
            <w:tcW w:w="700" w:type="dxa"/>
            <w:tcBorders>
              <w:top w:val="dashed" w:sz="4" w:space="0" w:color="auto"/>
              <w:bottom w:val="dashed" w:sz="4" w:space="0" w:color="auto"/>
            </w:tcBorders>
          </w:tcPr>
          <w:p w14:paraId="5CB16E0A" w14:textId="77777777" w:rsidR="00A14B60" w:rsidRDefault="00A14B60" w:rsidP="00A14B60"/>
        </w:tc>
        <w:tc>
          <w:tcPr>
            <w:tcW w:w="700" w:type="dxa"/>
            <w:tcBorders>
              <w:top w:val="dashed" w:sz="4" w:space="0" w:color="auto"/>
              <w:bottom w:val="dashed" w:sz="4" w:space="0" w:color="auto"/>
            </w:tcBorders>
          </w:tcPr>
          <w:p w14:paraId="1DD7517F" w14:textId="77777777" w:rsidR="00A14B60" w:rsidRDefault="00A14B60" w:rsidP="00A14B60"/>
        </w:tc>
        <w:tc>
          <w:tcPr>
            <w:tcW w:w="700" w:type="dxa"/>
            <w:tcBorders>
              <w:top w:val="dashed" w:sz="4" w:space="0" w:color="auto"/>
              <w:bottom w:val="dashed" w:sz="4" w:space="0" w:color="auto"/>
            </w:tcBorders>
          </w:tcPr>
          <w:p w14:paraId="685E4323" w14:textId="77777777" w:rsidR="00A14B60" w:rsidRDefault="00A14B60" w:rsidP="00A14B60"/>
        </w:tc>
        <w:tc>
          <w:tcPr>
            <w:tcW w:w="700" w:type="dxa"/>
            <w:tcBorders>
              <w:top w:val="dashed" w:sz="4" w:space="0" w:color="auto"/>
              <w:bottom w:val="dashed" w:sz="4" w:space="0" w:color="auto"/>
            </w:tcBorders>
          </w:tcPr>
          <w:p w14:paraId="034272EE" w14:textId="77777777" w:rsidR="00A14B60" w:rsidRDefault="00A14B60" w:rsidP="00A14B60"/>
        </w:tc>
      </w:tr>
      <w:tr w:rsidR="00A14B60" w14:paraId="1A411192" w14:textId="77777777" w:rsidTr="00A14B60">
        <w:trPr>
          <w:trHeight w:val="563"/>
        </w:trPr>
        <w:tc>
          <w:tcPr>
            <w:tcW w:w="699" w:type="dxa"/>
            <w:tcBorders>
              <w:top w:val="dashed" w:sz="4" w:space="0" w:color="auto"/>
              <w:bottom w:val="dashed" w:sz="4" w:space="0" w:color="auto"/>
            </w:tcBorders>
          </w:tcPr>
          <w:p w14:paraId="54AC9672" w14:textId="77777777" w:rsidR="00A14B60" w:rsidRDefault="00A14B60" w:rsidP="00A14B60"/>
        </w:tc>
        <w:tc>
          <w:tcPr>
            <w:tcW w:w="700" w:type="dxa"/>
            <w:tcBorders>
              <w:top w:val="dashed" w:sz="4" w:space="0" w:color="auto"/>
              <w:bottom w:val="dashed" w:sz="4" w:space="0" w:color="auto"/>
            </w:tcBorders>
          </w:tcPr>
          <w:p w14:paraId="7C14897F" w14:textId="77777777" w:rsidR="00A14B60" w:rsidRDefault="00A14B60" w:rsidP="00A14B60"/>
        </w:tc>
        <w:tc>
          <w:tcPr>
            <w:tcW w:w="700" w:type="dxa"/>
            <w:tcBorders>
              <w:top w:val="dashed" w:sz="4" w:space="0" w:color="auto"/>
              <w:bottom w:val="dashed" w:sz="4" w:space="0" w:color="auto"/>
            </w:tcBorders>
          </w:tcPr>
          <w:p w14:paraId="3AEBD788" w14:textId="77777777" w:rsidR="00A14B60" w:rsidRDefault="00A14B60" w:rsidP="00A14B60"/>
        </w:tc>
        <w:tc>
          <w:tcPr>
            <w:tcW w:w="700" w:type="dxa"/>
            <w:tcBorders>
              <w:top w:val="dashed" w:sz="4" w:space="0" w:color="auto"/>
              <w:bottom w:val="dashed" w:sz="4" w:space="0" w:color="auto"/>
            </w:tcBorders>
          </w:tcPr>
          <w:p w14:paraId="04B842C5" w14:textId="77777777" w:rsidR="00A14B60" w:rsidRDefault="00A14B60" w:rsidP="00A14B60"/>
        </w:tc>
        <w:tc>
          <w:tcPr>
            <w:tcW w:w="700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BE6222F" w14:textId="77777777" w:rsidR="00A14B60" w:rsidRDefault="00A14B60" w:rsidP="00A14B60"/>
        </w:tc>
        <w:tc>
          <w:tcPr>
            <w:tcW w:w="700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36BA3BC4" w14:textId="77777777" w:rsidR="00A14B60" w:rsidRDefault="00A14B60" w:rsidP="00A14B60"/>
        </w:tc>
        <w:tc>
          <w:tcPr>
            <w:tcW w:w="700" w:type="dxa"/>
            <w:tcBorders>
              <w:top w:val="dashed" w:sz="4" w:space="0" w:color="auto"/>
              <w:bottom w:val="dashed" w:sz="4" w:space="0" w:color="auto"/>
            </w:tcBorders>
          </w:tcPr>
          <w:p w14:paraId="2193AE1D" w14:textId="77777777" w:rsidR="00A14B60" w:rsidRDefault="00A14B60" w:rsidP="00A14B60"/>
        </w:tc>
        <w:tc>
          <w:tcPr>
            <w:tcW w:w="700" w:type="dxa"/>
            <w:tcBorders>
              <w:top w:val="dashed" w:sz="4" w:space="0" w:color="auto"/>
              <w:bottom w:val="dashed" w:sz="4" w:space="0" w:color="auto"/>
            </w:tcBorders>
          </w:tcPr>
          <w:p w14:paraId="398B5531" w14:textId="77777777" w:rsidR="00A14B60" w:rsidRDefault="00A14B60" w:rsidP="00A14B60"/>
        </w:tc>
        <w:tc>
          <w:tcPr>
            <w:tcW w:w="700" w:type="dxa"/>
            <w:tcBorders>
              <w:top w:val="dashed" w:sz="4" w:space="0" w:color="auto"/>
              <w:bottom w:val="dashed" w:sz="4" w:space="0" w:color="auto"/>
            </w:tcBorders>
          </w:tcPr>
          <w:p w14:paraId="31501DA8" w14:textId="77777777" w:rsidR="00A14B60" w:rsidRDefault="00A14B60" w:rsidP="00A14B60"/>
        </w:tc>
        <w:tc>
          <w:tcPr>
            <w:tcW w:w="700" w:type="dxa"/>
            <w:tcBorders>
              <w:top w:val="dashed" w:sz="4" w:space="0" w:color="auto"/>
              <w:bottom w:val="dashed" w:sz="4" w:space="0" w:color="auto"/>
            </w:tcBorders>
          </w:tcPr>
          <w:p w14:paraId="698E7C3D" w14:textId="77777777" w:rsidR="00A14B60" w:rsidRDefault="00A14B60" w:rsidP="00A14B60"/>
        </w:tc>
      </w:tr>
      <w:tr w:rsidR="00A14B60" w14:paraId="70794764" w14:textId="77777777" w:rsidTr="00A14B60">
        <w:trPr>
          <w:trHeight w:val="537"/>
        </w:trPr>
        <w:tc>
          <w:tcPr>
            <w:tcW w:w="699" w:type="dxa"/>
            <w:tcBorders>
              <w:top w:val="dashed" w:sz="4" w:space="0" w:color="auto"/>
              <w:bottom w:val="single" w:sz="4" w:space="0" w:color="auto"/>
            </w:tcBorders>
          </w:tcPr>
          <w:p w14:paraId="4D4BC69C" w14:textId="77777777" w:rsidR="00A14B60" w:rsidRDefault="00A14B60" w:rsidP="00A14B60"/>
        </w:tc>
        <w:tc>
          <w:tcPr>
            <w:tcW w:w="700" w:type="dxa"/>
            <w:tcBorders>
              <w:top w:val="dashed" w:sz="4" w:space="0" w:color="auto"/>
              <w:bottom w:val="single" w:sz="4" w:space="0" w:color="auto"/>
            </w:tcBorders>
          </w:tcPr>
          <w:p w14:paraId="6F0F2DD4" w14:textId="77777777" w:rsidR="00A14B60" w:rsidRDefault="00A14B60" w:rsidP="00A14B60"/>
        </w:tc>
        <w:tc>
          <w:tcPr>
            <w:tcW w:w="700" w:type="dxa"/>
            <w:tcBorders>
              <w:top w:val="dashed" w:sz="4" w:space="0" w:color="auto"/>
              <w:bottom w:val="single" w:sz="4" w:space="0" w:color="auto"/>
            </w:tcBorders>
          </w:tcPr>
          <w:p w14:paraId="345E1215" w14:textId="2B96E685" w:rsidR="00A14B60" w:rsidRDefault="00A14B60" w:rsidP="00A14B60"/>
        </w:tc>
        <w:tc>
          <w:tcPr>
            <w:tcW w:w="700" w:type="dxa"/>
            <w:tcBorders>
              <w:top w:val="dashed" w:sz="4" w:space="0" w:color="auto"/>
              <w:bottom w:val="single" w:sz="4" w:space="0" w:color="auto"/>
            </w:tcBorders>
          </w:tcPr>
          <w:p w14:paraId="17E8710B" w14:textId="77777777" w:rsidR="00A14B60" w:rsidRDefault="00A14B60" w:rsidP="00A14B60"/>
        </w:tc>
        <w:tc>
          <w:tcPr>
            <w:tcW w:w="700" w:type="dxa"/>
            <w:tcBorders>
              <w:top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4B457C6D" w14:textId="77777777" w:rsidR="00A14B60" w:rsidRDefault="00A14B60" w:rsidP="00A14B60"/>
        </w:tc>
        <w:tc>
          <w:tcPr>
            <w:tcW w:w="700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</w:tcBorders>
          </w:tcPr>
          <w:p w14:paraId="43C33BBD" w14:textId="77777777" w:rsidR="00A14B60" w:rsidRDefault="00A14B60" w:rsidP="00A14B60"/>
        </w:tc>
        <w:tc>
          <w:tcPr>
            <w:tcW w:w="700" w:type="dxa"/>
            <w:tcBorders>
              <w:top w:val="dashed" w:sz="4" w:space="0" w:color="auto"/>
              <w:bottom w:val="single" w:sz="4" w:space="0" w:color="auto"/>
            </w:tcBorders>
          </w:tcPr>
          <w:p w14:paraId="33D788D8" w14:textId="77777777" w:rsidR="00A14B60" w:rsidRDefault="00A14B60" w:rsidP="00A14B60"/>
        </w:tc>
        <w:tc>
          <w:tcPr>
            <w:tcW w:w="700" w:type="dxa"/>
            <w:tcBorders>
              <w:top w:val="dashed" w:sz="4" w:space="0" w:color="auto"/>
              <w:bottom w:val="single" w:sz="4" w:space="0" w:color="auto"/>
            </w:tcBorders>
          </w:tcPr>
          <w:p w14:paraId="6EA98F5F" w14:textId="77777777" w:rsidR="00A14B60" w:rsidRDefault="00A14B60" w:rsidP="00A14B60"/>
        </w:tc>
        <w:tc>
          <w:tcPr>
            <w:tcW w:w="700" w:type="dxa"/>
            <w:tcBorders>
              <w:top w:val="dashed" w:sz="4" w:space="0" w:color="auto"/>
              <w:bottom w:val="single" w:sz="4" w:space="0" w:color="auto"/>
            </w:tcBorders>
          </w:tcPr>
          <w:p w14:paraId="79EE2598" w14:textId="77777777" w:rsidR="00A14B60" w:rsidRDefault="00A14B60" w:rsidP="00A14B60"/>
        </w:tc>
        <w:tc>
          <w:tcPr>
            <w:tcW w:w="700" w:type="dxa"/>
            <w:tcBorders>
              <w:top w:val="dashed" w:sz="4" w:space="0" w:color="auto"/>
              <w:bottom w:val="single" w:sz="4" w:space="0" w:color="auto"/>
            </w:tcBorders>
          </w:tcPr>
          <w:p w14:paraId="4025429D" w14:textId="77777777" w:rsidR="00A14B60" w:rsidRDefault="00A14B60" w:rsidP="00A14B60"/>
        </w:tc>
      </w:tr>
      <w:tr w:rsidR="00A14B60" w14:paraId="76F22AE8" w14:textId="77777777" w:rsidTr="00A14B60">
        <w:trPr>
          <w:trHeight w:val="563"/>
        </w:trPr>
        <w:tc>
          <w:tcPr>
            <w:tcW w:w="699" w:type="dxa"/>
            <w:tcBorders>
              <w:top w:val="single" w:sz="4" w:space="0" w:color="auto"/>
            </w:tcBorders>
          </w:tcPr>
          <w:p w14:paraId="77B4B6AB" w14:textId="77777777" w:rsidR="00A14B60" w:rsidRDefault="00A14B60" w:rsidP="00A14B60"/>
        </w:tc>
        <w:tc>
          <w:tcPr>
            <w:tcW w:w="700" w:type="dxa"/>
            <w:tcBorders>
              <w:top w:val="single" w:sz="4" w:space="0" w:color="auto"/>
            </w:tcBorders>
          </w:tcPr>
          <w:p w14:paraId="6AD0BB53" w14:textId="77777777" w:rsidR="00A14B60" w:rsidRDefault="00A14B60" w:rsidP="00A14B60"/>
        </w:tc>
        <w:tc>
          <w:tcPr>
            <w:tcW w:w="700" w:type="dxa"/>
            <w:tcBorders>
              <w:top w:val="single" w:sz="4" w:space="0" w:color="auto"/>
            </w:tcBorders>
          </w:tcPr>
          <w:p w14:paraId="64AF4D12" w14:textId="77777777" w:rsidR="00A14B60" w:rsidRDefault="00A14B60" w:rsidP="00A14B60"/>
        </w:tc>
        <w:tc>
          <w:tcPr>
            <w:tcW w:w="700" w:type="dxa"/>
            <w:tcBorders>
              <w:top w:val="single" w:sz="4" w:space="0" w:color="auto"/>
            </w:tcBorders>
          </w:tcPr>
          <w:p w14:paraId="342C975D" w14:textId="77777777" w:rsidR="00A14B60" w:rsidRDefault="00A14B60" w:rsidP="00A14B60"/>
        </w:tc>
        <w:tc>
          <w:tcPr>
            <w:tcW w:w="700" w:type="dxa"/>
            <w:tcBorders>
              <w:top w:val="single" w:sz="4" w:space="0" w:color="auto"/>
              <w:right w:val="single" w:sz="4" w:space="0" w:color="auto"/>
            </w:tcBorders>
          </w:tcPr>
          <w:p w14:paraId="2DB78CE0" w14:textId="77777777" w:rsidR="00A14B60" w:rsidRDefault="00A14B60" w:rsidP="00A14B60"/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</w:tcBorders>
          </w:tcPr>
          <w:p w14:paraId="75A428CA" w14:textId="77777777" w:rsidR="00A14B60" w:rsidRDefault="00A14B60" w:rsidP="00A14B60"/>
        </w:tc>
        <w:tc>
          <w:tcPr>
            <w:tcW w:w="700" w:type="dxa"/>
            <w:tcBorders>
              <w:top w:val="single" w:sz="4" w:space="0" w:color="auto"/>
            </w:tcBorders>
          </w:tcPr>
          <w:p w14:paraId="35BDCF29" w14:textId="77777777" w:rsidR="00A14B60" w:rsidRDefault="00A14B60" w:rsidP="00A14B60"/>
        </w:tc>
        <w:tc>
          <w:tcPr>
            <w:tcW w:w="700" w:type="dxa"/>
            <w:tcBorders>
              <w:top w:val="single" w:sz="4" w:space="0" w:color="auto"/>
            </w:tcBorders>
          </w:tcPr>
          <w:p w14:paraId="4DC12273" w14:textId="77777777" w:rsidR="00A14B60" w:rsidRDefault="00A14B60" w:rsidP="00A14B60"/>
        </w:tc>
        <w:tc>
          <w:tcPr>
            <w:tcW w:w="700" w:type="dxa"/>
            <w:tcBorders>
              <w:top w:val="single" w:sz="4" w:space="0" w:color="auto"/>
            </w:tcBorders>
          </w:tcPr>
          <w:p w14:paraId="0553655B" w14:textId="77777777" w:rsidR="00A14B60" w:rsidRDefault="00A14B60" w:rsidP="00A14B60"/>
        </w:tc>
        <w:tc>
          <w:tcPr>
            <w:tcW w:w="700" w:type="dxa"/>
            <w:tcBorders>
              <w:top w:val="single" w:sz="4" w:space="0" w:color="auto"/>
            </w:tcBorders>
          </w:tcPr>
          <w:p w14:paraId="6B6403C9" w14:textId="77777777" w:rsidR="00A14B60" w:rsidRDefault="00A14B60" w:rsidP="00A14B60"/>
        </w:tc>
      </w:tr>
      <w:tr w:rsidR="00A14B60" w14:paraId="54902165" w14:textId="77777777" w:rsidTr="00A14B60">
        <w:trPr>
          <w:trHeight w:val="537"/>
        </w:trPr>
        <w:tc>
          <w:tcPr>
            <w:tcW w:w="699" w:type="dxa"/>
          </w:tcPr>
          <w:p w14:paraId="4364EDE8" w14:textId="77777777" w:rsidR="00A14B60" w:rsidRDefault="00A14B60" w:rsidP="00A14B60"/>
        </w:tc>
        <w:tc>
          <w:tcPr>
            <w:tcW w:w="700" w:type="dxa"/>
          </w:tcPr>
          <w:p w14:paraId="1207BF37" w14:textId="77777777" w:rsidR="00A14B60" w:rsidRDefault="00A14B60" w:rsidP="00A14B60"/>
        </w:tc>
        <w:tc>
          <w:tcPr>
            <w:tcW w:w="700" w:type="dxa"/>
          </w:tcPr>
          <w:p w14:paraId="4E3F63F7" w14:textId="77777777" w:rsidR="00A14B60" w:rsidRDefault="00A14B60" w:rsidP="00A14B60"/>
        </w:tc>
        <w:tc>
          <w:tcPr>
            <w:tcW w:w="700" w:type="dxa"/>
          </w:tcPr>
          <w:p w14:paraId="70EAE367" w14:textId="77777777" w:rsidR="00A14B60" w:rsidRDefault="00A14B60" w:rsidP="00A14B60"/>
        </w:tc>
        <w:tc>
          <w:tcPr>
            <w:tcW w:w="700" w:type="dxa"/>
            <w:tcBorders>
              <w:right w:val="single" w:sz="4" w:space="0" w:color="auto"/>
            </w:tcBorders>
          </w:tcPr>
          <w:p w14:paraId="7E22DD1A" w14:textId="77777777" w:rsidR="00A14B60" w:rsidRDefault="00A14B60" w:rsidP="00A14B60"/>
        </w:tc>
        <w:tc>
          <w:tcPr>
            <w:tcW w:w="700" w:type="dxa"/>
            <w:tcBorders>
              <w:left w:val="single" w:sz="4" w:space="0" w:color="auto"/>
            </w:tcBorders>
          </w:tcPr>
          <w:p w14:paraId="1A8923DC" w14:textId="77777777" w:rsidR="00A14B60" w:rsidRDefault="00A14B60" w:rsidP="00A14B60"/>
        </w:tc>
        <w:tc>
          <w:tcPr>
            <w:tcW w:w="700" w:type="dxa"/>
          </w:tcPr>
          <w:p w14:paraId="1A317AAD" w14:textId="77777777" w:rsidR="00A14B60" w:rsidRDefault="00A14B60" w:rsidP="00A14B60"/>
        </w:tc>
        <w:tc>
          <w:tcPr>
            <w:tcW w:w="700" w:type="dxa"/>
          </w:tcPr>
          <w:p w14:paraId="773C0AD2" w14:textId="77777777" w:rsidR="00A14B60" w:rsidRDefault="00A14B60" w:rsidP="00A14B60"/>
        </w:tc>
        <w:tc>
          <w:tcPr>
            <w:tcW w:w="700" w:type="dxa"/>
          </w:tcPr>
          <w:p w14:paraId="55782189" w14:textId="77777777" w:rsidR="00A14B60" w:rsidRDefault="00A14B60" w:rsidP="00A14B60"/>
        </w:tc>
        <w:tc>
          <w:tcPr>
            <w:tcW w:w="700" w:type="dxa"/>
          </w:tcPr>
          <w:p w14:paraId="7CAB595C" w14:textId="77777777" w:rsidR="00A14B60" w:rsidRDefault="00A14B60" w:rsidP="00A14B60"/>
        </w:tc>
      </w:tr>
      <w:tr w:rsidR="00A14B60" w14:paraId="5FF12137" w14:textId="77777777" w:rsidTr="00A14B60">
        <w:trPr>
          <w:trHeight w:val="563"/>
        </w:trPr>
        <w:tc>
          <w:tcPr>
            <w:tcW w:w="699" w:type="dxa"/>
          </w:tcPr>
          <w:p w14:paraId="385E0D03" w14:textId="77777777" w:rsidR="00A14B60" w:rsidRDefault="00A14B60" w:rsidP="00A14B60"/>
        </w:tc>
        <w:tc>
          <w:tcPr>
            <w:tcW w:w="700" w:type="dxa"/>
          </w:tcPr>
          <w:p w14:paraId="0B260675" w14:textId="77777777" w:rsidR="00A14B60" w:rsidRDefault="00A14B60" w:rsidP="00A14B60"/>
        </w:tc>
        <w:tc>
          <w:tcPr>
            <w:tcW w:w="700" w:type="dxa"/>
          </w:tcPr>
          <w:p w14:paraId="4CD26C3A" w14:textId="77777777" w:rsidR="00A14B60" w:rsidRDefault="00A14B60" w:rsidP="00A14B60"/>
        </w:tc>
        <w:tc>
          <w:tcPr>
            <w:tcW w:w="700" w:type="dxa"/>
          </w:tcPr>
          <w:p w14:paraId="3F8ECFFA" w14:textId="77777777" w:rsidR="00A14B60" w:rsidRDefault="00A14B60" w:rsidP="00A14B60"/>
        </w:tc>
        <w:tc>
          <w:tcPr>
            <w:tcW w:w="700" w:type="dxa"/>
            <w:tcBorders>
              <w:right w:val="single" w:sz="4" w:space="0" w:color="auto"/>
            </w:tcBorders>
          </w:tcPr>
          <w:p w14:paraId="64CD7AAB" w14:textId="77777777" w:rsidR="00A14B60" w:rsidRDefault="00A14B60" w:rsidP="00A14B60"/>
        </w:tc>
        <w:tc>
          <w:tcPr>
            <w:tcW w:w="700" w:type="dxa"/>
            <w:tcBorders>
              <w:left w:val="single" w:sz="4" w:space="0" w:color="auto"/>
            </w:tcBorders>
          </w:tcPr>
          <w:p w14:paraId="39E7CB96" w14:textId="77777777" w:rsidR="00A14B60" w:rsidRDefault="00A14B60" w:rsidP="00A14B60"/>
        </w:tc>
        <w:tc>
          <w:tcPr>
            <w:tcW w:w="700" w:type="dxa"/>
          </w:tcPr>
          <w:p w14:paraId="0C7A0EB0" w14:textId="77777777" w:rsidR="00A14B60" w:rsidRDefault="00A14B60" w:rsidP="00A14B60"/>
        </w:tc>
        <w:tc>
          <w:tcPr>
            <w:tcW w:w="700" w:type="dxa"/>
          </w:tcPr>
          <w:p w14:paraId="41923D92" w14:textId="77777777" w:rsidR="00A14B60" w:rsidRDefault="00A14B60" w:rsidP="00A14B60"/>
        </w:tc>
        <w:tc>
          <w:tcPr>
            <w:tcW w:w="700" w:type="dxa"/>
          </w:tcPr>
          <w:p w14:paraId="2250D665" w14:textId="77777777" w:rsidR="00A14B60" w:rsidRDefault="00A14B60" w:rsidP="00A14B60"/>
        </w:tc>
        <w:tc>
          <w:tcPr>
            <w:tcW w:w="700" w:type="dxa"/>
          </w:tcPr>
          <w:p w14:paraId="123D97B1" w14:textId="77777777" w:rsidR="00A14B60" w:rsidRDefault="00A14B60" w:rsidP="00A14B60"/>
        </w:tc>
      </w:tr>
      <w:tr w:rsidR="00A14B60" w14:paraId="249B63C8" w14:textId="77777777" w:rsidTr="00A14B60">
        <w:trPr>
          <w:trHeight w:val="537"/>
        </w:trPr>
        <w:tc>
          <w:tcPr>
            <w:tcW w:w="699" w:type="dxa"/>
            <w:tcBorders>
              <w:bottom w:val="single" w:sz="4" w:space="0" w:color="auto"/>
            </w:tcBorders>
          </w:tcPr>
          <w:p w14:paraId="4094127F" w14:textId="77777777" w:rsidR="00A14B60" w:rsidRDefault="00A14B60" w:rsidP="00A14B60"/>
        </w:tc>
        <w:tc>
          <w:tcPr>
            <w:tcW w:w="700" w:type="dxa"/>
            <w:tcBorders>
              <w:bottom w:val="single" w:sz="4" w:space="0" w:color="auto"/>
            </w:tcBorders>
          </w:tcPr>
          <w:p w14:paraId="0B9671F9" w14:textId="77777777" w:rsidR="00A14B60" w:rsidRDefault="00A14B60" w:rsidP="00A14B60"/>
        </w:tc>
        <w:tc>
          <w:tcPr>
            <w:tcW w:w="700" w:type="dxa"/>
            <w:tcBorders>
              <w:bottom w:val="single" w:sz="4" w:space="0" w:color="auto"/>
            </w:tcBorders>
          </w:tcPr>
          <w:p w14:paraId="259F1D26" w14:textId="77777777" w:rsidR="00A14B60" w:rsidRDefault="00A14B60" w:rsidP="00A14B60"/>
        </w:tc>
        <w:tc>
          <w:tcPr>
            <w:tcW w:w="700" w:type="dxa"/>
            <w:tcBorders>
              <w:bottom w:val="single" w:sz="4" w:space="0" w:color="auto"/>
            </w:tcBorders>
          </w:tcPr>
          <w:p w14:paraId="642DFD6A" w14:textId="77777777" w:rsidR="00A14B60" w:rsidRDefault="00A14B60" w:rsidP="00A14B60"/>
        </w:tc>
        <w:tc>
          <w:tcPr>
            <w:tcW w:w="700" w:type="dxa"/>
            <w:tcBorders>
              <w:bottom w:val="single" w:sz="4" w:space="0" w:color="auto"/>
              <w:right w:val="single" w:sz="4" w:space="0" w:color="auto"/>
            </w:tcBorders>
          </w:tcPr>
          <w:p w14:paraId="535FB7B4" w14:textId="77777777" w:rsidR="00A14B60" w:rsidRDefault="00A14B60" w:rsidP="00A14B60"/>
        </w:tc>
        <w:tc>
          <w:tcPr>
            <w:tcW w:w="700" w:type="dxa"/>
            <w:tcBorders>
              <w:left w:val="single" w:sz="4" w:space="0" w:color="auto"/>
            </w:tcBorders>
          </w:tcPr>
          <w:p w14:paraId="1A175952" w14:textId="77777777" w:rsidR="00A14B60" w:rsidRDefault="00A14B60" w:rsidP="00A14B60"/>
        </w:tc>
        <w:tc>
          <w:tcPr>
            <w:tcW w:w="700" w:type="dxa"/>
          </w:tcPr>
          <w:p w14:paraId="0CCA6BF8" w14:textId="77777777" w:rsidR="00A14B60" w:rsidRDefault="00A14B60" w:rsidP="00A14B60"/>
        </w:tc>
        <w:tc>
          <w:tcPr>
            <w:tcW w:w="700" w:type="dxa"/>
          </w:tcPr>
          <w:p w14:paraId="4C9CC004" w14:textId="77777777" w:rsidR="00A14B60" w:rsidRDefault="00A14B60" w:rsidP="00A14B60"/>
        </w:tc>
        <w:tc>
          <w:tcPr>
            <w:tcW w:w="700" w:type="dxa"/>
          </w:tcPr>
          <w:p w14:paraId="347F38C3" w14:textId="77777777" w:rsidR="00A14B60" w:rsidRDefault="00A14B60" w:rsidP="00A14B60"/>
        </w:tc>
        <w:tc>
          <w:tcPr>
            <w:tcW w:w="700" w:type="dxa"/>
          </w:tcPr>
          <w:p w14:paraId="0FB16C7B" w14:textId="77777777" w:rsidR="00A14B60" w:rsidRDefault="00A14B60" w:rsidP="00A14B60"/>
        </w:tc>
      </w:tr>
    </w:tbl>
    <w:p w14:paraId="784FB2DD" w14:textId="77777777" w:rsidR="00A14B60" w:rsidRDefault="00A14B60" w:rsidP="00A14B60"/>
    <w:p w14:paraId="248DC5DE" w14:textId="77777777" w:rsidR="00A14B60" w:rsidRDefault="00A14B60" w:rsidP="00A14B60">
      <w:r>
        <w:t>CH1: ___V/div   CH2: ___V/div X</w:t>
      </w:r>
      <w:r w:rsidRPr="00B7420F">
        <w:t>‒</w:t>
      </w:r>
      <w:r>
        <w:t>scale ____</w:t>
      </w:r>
      <w:proofErr w:type="spellStart"/>
      <w:r>
        <w:t>ms</w:t>
      </w:r>
      <w:proofErr w:type="spellEnd"/>
      <w:r>
        <w:t>/div</w:t>
      </w:r>
    </w:p>
    <w:p w14:paraId="6DEC999B" w14:textId="77777777" w:rsidR="00B73363" w:rsidRDefault="00B73363" w:rsidP="007A3340"/>
    <w:p w14:paraId="28CDC5D9" w14:textId="61EC6DE7" w:rsidR="00B73363" w:rsidRDefault="00B73363" w:rsidP="00B73363">
      <w:pPr>
        <w:pStyle w:val="ListParagraph"/>
        <w:numPr>
          <w:ilvl w:val="0"/>
          <w:numId w:val="6"/>
        </w:numPr>
        <w:rPr>
          <w:sz w:val="24"/>
        </w:rPr>
      </w:pPr>
      <w:r w:rsidRPr="00B73363">
        <w:rPr>
          <w:sz w:val="24"/>
        </w:rPr>
        <w:t xml:space="preserve">Measure </w:t>
      </w:r>
      <w:r w:rsidR="002A0EC6">
        <w:rPr>
          <w:sz w:val="24"/>
        </w:rPr>
        <w:t>phase delay time</w:t>
      </w:r>
      <w:r w:rsidR="001E5003" w:rsidRPr="008F1130">
        <w:rPr>
          <w:color w:val="C00000"/>
          <w:sz w:val="24"/>
        </w:rPr>
        <w:t>,</w:t>
      </w:r>
      <w:r w:rsidR="002A0EC6" w:rsidRPr="008F1130">
        <w:rPr>
          <w:color w:val="C00000"/>
          <w:sz w:val="24"/>
        </w:rPr>
        <w:t xml:space="preserve"> </w:t>
      </w:r>
      <m:oMath>
        <m:r>
          <w:rPr>
            <w:rFonts w:ascii="Cambria Math" w:hAnsi="Cambria Math"/>
            <w:color w:val="C00000"/>
            <w:sz w:val="24"/>
          </w:rPr>
          <m:t>∆</m:t>
        </m:r>
      </m:oMath>
      <w:r w:rsidR="002A0EC6" w:rsidRPr="008F1130">
        <w:rPr>
          <w:color w:val="C00000"/>
          <w:sz w:val="24"/>
        </w:rPr>
        <w:t>t</w:t>
      </w:r>
      <w:r w:rsidR="008F1130" w:rsidRPr="008F1130">
        <w:rPr>
          <w:color w:val="C00000"/>
          <w:sz w:val="24"/>
        </w:rPr>
        <w:t>=</w:t>
      </w:r>
      <w:r w:rsidR="0096629D">
        <w:rPr>
          <w:color w:val="C00000"/>
          <w:sz w:val="24"/>
        </w:rPr>
        <w:t xml:space="preserve"> 1.2*250us = 0.300ms</w:t>
      </w:r>
      <w:r w:rsidR="008F1130" w:rsidRPr="008F1130">
        <w:rPr>
          <w:color w:val="C00000"/>
          <w:sz w:val="24"/>
        </w:rPr>
        <w:t xml:space="preserve">      </w:t>
      </w:r>
      <w:r w:rsidR="008F1130">
        <w:rPr>
          <w:sz w:val="24"/>
        </w:rPr>
        <w:t xml:space="preserve">and period </w:t>
      </w:r>
      <w:r w:rsidR="008F1130" w:rsidRPr="008F1130">
        <w:rPr>
          <w:color w:val="C00000"/>
          <w:sz w:val="24"/>
        </w:rPr>
        <w:t xml:space="preserve">T= </w:t>
      </w:r>
      <w:r w:rsidR="0096629D">
        <w:rPr>
          <w:color w:val="C00000"/>
          <w:sz w:val="24"/>
        </w:rPr>
        <w:t>3.4ms</w:t>
      </w:r>
      <w:r w:rsidR="008F1130" w:rsidRPr="008F1130">
        <w:rPr>
          <w:color w:val="C00000"/>
          <w:sz w:val="24"/>
        </w:rPr>
        <w:t xml:space="preserve">     </w:t>
      </w:r>
      <w:r w:rsidR="002A0EC6" w:rsidRPr="008F1130">
        <w:rPr>
          <w:color w:val="C00000"/>
          <w:sz w:val="24"/>
        </w:rPr>
        <w:t xml:space="preserve"> </w:t>
      </w:r>
      <w:r w:rsidR="002A0EC6">
        <w:rPr>
          <w:sz w:val="24"/>
        </w:rPr>
        <w:t xml:space="preserve">and calculate </w:t>
      </w:r>
      <w:r w:rsidRPr="00B73363">
        <w:rPr>
          <w:sz w:val="24"/>
        </w:rPr>
        <w:t>the phase angle</w:t>
      </w:r>
      <w:r w:rsidR="001E5003">
        <w:rPr>
          <w:sz w:val="24"/>
        </w:rPr>
        <w:t>,</w:t>
      </w:r>
      <w:r w:rsidRPr="00B73363">
        <w:rPr>
          <w:sz w:val="24"/>
        </w:rPr>
        <w:t xml:space="preserve"> </w:t>
      </w:r>
      <w:r w:rsidRPr="008F1130">
        <w:rPr>
          <w:color w:val="C00000"/>
          <w:sz w:val="24"/>
        </w:rPr>
        <w:t>θ</w:t>
      </w:r>
      <w:r w:rsidR="002A0EC6" w:rsidRPr="008F1130">
        <w:rPr>
          <w:color w:val="C00000"/>
          <w:sz w:val="24"/>
        </w:rPr>
        <w:t xml:space="preserve">= </w:t>
      </w:r>
      <m:oMath>
        <m:r>
          <w:rPr>
            <w:rFonts w:ascii="Cambria Math" w:hAnsi="Cambria Math"/>
            <w:color w:val="C00000"/>
            <w:sz w:val="24"/>
          </w:rPr>
          <m:t>∆</m:t>
        </m:r>
      </m:oMath>
      <w:r w:rsidR="002A0EC6" w:rsidRPr="008F1130">
        <w:rPr>
          <w:color w:val="C00000"/>
          <w:sz w:val="24"/>
        </w:rPr>
        <w:t>t/T×360</w:t>
      </w:r>
      <w:r w:rsidR="002A0EC6" w:rsidRPr="008F1130">
        <w:rPr>
          <w:color w:val="C00000"/>
          <w:sz w:val="24"/>
          <w:vertAlign w:val="superscript"/>
        </w:rPr>
        <w:t>o</w:t>
      </w:r>
      <w:r w:rsidR="002A0EC6" w:rsidRPr="008F1130">
        <w:rPr>
          <w:color w:val="C00000"/>
          <w:sz w:val="24"/>
        </w:rPr>
        <w:t xml:space="preserve"> =</w:t>
      </w:r>
      <w:r w:rsidR="0096629D">
        <w:rPr>
          <w:color w:val="C00000"/>
          <w:sz w:val="24"/>
        </w:rPr>
        <w:t xml:space="preserve"> 31.</w:t>
      </w:r>
      <w:r w:rsidR="00E11355">
        <w:rPr>
          <w:color w:val="C00000"/>
          <w:sz w:val="24"/>
        </w:rPr>
        <w:t>7</w:t>
      </w:r>
    </w:p>
    <w:p w14:paraId="792BD717" w14:textId="77777777" w:rsidR="00B73363" w:rsidRPr="00B73363" w:rsidRDefault="00B73363" w:rsidP="00B73363">
      <w:pPr>
        <w:pStyle w:val="ListParagraph"/>
        <w:numPr>
          <w:ilvl w:val="0"/>
          <w:numId w:val="6"/>
        </w:numPr>
        <w:rPr>
          <w:sz w:val="24"/>
        </w:rPr>
      </w:pPr>
    </w:p>
    <w:p w14:paraId="21E79594" w14:textId="0CF1643E" w:rsidR="007A3340" w:rsidRPr="00271398" w:rsidRDefault="007A3340" w:rsidP="004C710E">
      <w:pPr>
        <w:pStyle w:val="ListParagraph"/>
        <w:numPr>
          <w:ilvl w:val="0"/>
          <w:numId w:val="14"/>
        </w:numPr>
        <w:ind w:left="851" w:hanging="142"/>
        <w:rPr>
          <w:sz w:val="24"/>
          <w:szCs w:val="24"/>
          <w:lang w:val="en-IE"/>
        </w:rPr>
      </w:pPr>
      <w:r w:rsidRPr="00271398">
        <w:rPr>
          <w:sz w:val="24"/>
          <w:szCs w:val="24"/>
          <w:lang w:val="en-IE"/>
        </w:rPr>
        <w:t>Calculate</w:t>
      </w:r>
      <w:r>
        <w:rPr>
          <w:sz w:val="24"/>
          <w:szCs w:val="24"/>
          <w:lang w:val="en-IE"/>
        </w:rPr>
        <w:t xml:space="preserve"> the reactance of the capacitor</w:t>
      </w:r>
      <w:r w:rsidRPr="00271398">
        <w:rPr>
          <w:sz w:val="24"/>
          <w:szCs w:val="24"/>
          <w:lang w:val="en-IE"/>
        </w:rPr>
        <w:t xml:space="preserve"> </w:t>
      </w:r>
      <w:r w:rsidRPr="004C710E">
        <w:rPr>
          <w:i/>
          <w:sz w:val="24"/>
          <w:szCs w:val="24"/>
          <w:lang w:val="en-IE"/>
        </w:rPr>
        <w:t>X</w:t>
      </w:r>
      <w:r w:rsidRPr="004C710E">
        <w:rPr>
          <w:i/>
          <w:sz w:val="24"/>
          <w:szCs w:val="24"/>
          <w:vertAlign w:val="subscript"/>
          <w:lang w:val="en-IE"/>
        </w:rPr>
        <w:t>C</w:t>
      </w:r>
      <w:r>
        <w:rPr>
          <w:sz w:val="24"/>
          <w:szCs w:val="24"/>
          <w:lang w:val="en-IE"/>
        </w:rPr>
        <w:t xml:space="preserve"> at the frequency of </w:t>
      </w:r>
      <w:r w:rsidR="008F1130">
        <w:rPr>
          <w:sz w:val="24"/>
          <w:szCs w:val="24"/>
          <w:lang w:val="en-IE"/>
        </w:rPr>
        <w:t>3</w:t>
      </w:r>
      <w:r>
        <w:rPr>
          <w:sz w:val="24"/>
          <w:szCs w:val="24"/>
          <w:lang w:val="en-IE"/>
        </w:rPr>
        <w:t xml:space="preserve">00 </w:t>
      </w:r>
      <w:r w:rsidRPr="00271398">
        <w:rPr>
          <w:sz w:val="24"/>
          <w:szCs w:val="24"/>
          <w:lang w:val="en-IE"/>
        </w:rPr>
        <w:t xml:space="preserve">Hz. </w:t>
      </w:r>
      <w:proofErr w:type="spellStart"/>
      <w:r w:rsidR="00B73363" w:rsidRPr="008F1130">
        <w:rPr>
          <w:i/>
          <w:color w:val="C00000"/>
          <w:sz w:val="24"/>
          <w:szCs w:val="24"/>
          <w:lang w:val="en-IE"/>
        </w:rPr>
        <w:t>Xc</w:t>
      </w:r>
      <w:proofErr w:type="spellEnd"/>
      <w:r w:rsidR="00B73363" w:rsidRPr="008F1130">
        <w:rPr>
          <w:color w:val="C00000"/>
          <w:sz w:val="24"/>
          <w:szCs w:val="24"/>
          <w:lang w:val="en-IE"/>
        </w:rPr>
        <w:t>=</w:t>
      </w:r>
      <m:oMath>
        <m:r>
          <w:rPr>
            <w:rFonts w:ascii="Cambria Math" w:hAnsi="Cambria Math"/>
            <w:color w:val="C00000"/>
            <w:sz w:val="24"/>
            <w:szCs w:val="24"/>
            <w:lang w:val="en-IE"/>
          </w:rPr>
          <m:t xml:space="preserve"> </m:t>
        </m:r>
        <m:f>
          <m:fPr>
            <m:ctrlPr>
              <w:rPr>
                <w:rFonts w:ascii="Cambria Math" w:hAnsi="Cambria Math"/>
                <w:i/>
                <w:color w:val="C00000"/>
                <w:sz w:val="24"/>
                <w:szCs w:val="24"/>
                <w:lang w:val="en-IE"/>
              </w:rPr>
            </m:ctrlPr>
          </m:fPr>
          <m:num>
            <m:r>
              <w:rPr>
                <w:rFonts w:ascii="Cambria Math" w:hAnsi="Cambria Math"/>
                <w:color w:val="C00000"/>
                <w:sz w:val="24"/>
                <w:szCs w:val="24"/>
                <w:lang w:val="en-IE"/>
              </w:rPr>
              <m:t>1</m:t>
            </m:r>
          </m:num>
          <m:den>
            <m:r>
              <w:rPr>
                <w:rFonts w:ascii="Cambria Math" w:hAnsi="Cambria Math"/>
                <w:color w:val="C00000"/>
                <w:sz w:val="24"/>
                <w:szCs w:val="24"/>
                <w:lang w:val="en-IE"/>
              </w:rPr>
              <m:t>2πfC</m:t>
            </m:r>
          </m:den>
        </m:f>
        <m:r>
          <w:rPr>
            <w:rFonts w:ascii="Cambria Math" w:hAnsi="Cambria Math"/>
            <w:color w:val="C00000"/>
            <w:sz w:val="24"/>
            <w:szCs w:val="24"/>
            <w:lang w:val="en-IE"/>
          </w:rPr>
          <m:t>=</m:t>
        </m:r>
      </m:oMath>
      <w:r w:rsidR="00E11355">
        <w:rPr>
          <w:color w:val="C00000"/>
          <w:sz w:val="24"/>
          <w:szCs w:val="24"/>
          <w:lang w:val="en-IE"/>
        </w:rPr>
        <w:t xml:space="preserve"> 5</w:t>
      </w:r>
      <w:r w:rsidR="001B32B3">
        <w:rPr>
          <w:color w:val="C00000"/>
          <w:sz w:val="24"/>
          <w:szCs w:val="24"/>
          <w:lang w:val="en-IE"/>
        </w:rPr>
        <w:t>,</w:t>
      </w:r>
      <w:r w:rsidR="00E11355">
        <w:rPr>
          <w:color w:val="C00000"/>
          <w:sz w:val="24"/>
          <w:szCs w:val="24"/>
          <w:lang w:val="en-IE"/>
        </w:rPr>
        <w:t>305ohms.</w:t>
      </w:r>
    </w:p>
    <w:p w14:paraId="4C620AEF" w14:textId="52BB4D4A" w:rsidR="004C710E" w:rsidRPr="00271398" w:rsidRDefault="004C710E" w:rsidP="004C710E">
      <w:pPr>
        <w:pStyle w:val="ListParagraph"/>
        <w:numPr>
          <w:ilvl w:val="0"/>
          <w:numId w:val="14"/>
        </w:numPr>
        <w:ind w:left="851" w:hanging="142"/>
        <w:rPr>
          <w:sz w:val="24"/>
          <w:szCs w:val="24"/>
          <w:lang w:val="en-IE"/>
        </w:rPr>
      </w:pPr>
      <w:r w:rsidRPr="00271398">
        <w:rPr>
          <w:sz w:val="24"/>
          <w:szCs w:val="24"/>
          <w:lang w:val="en-IE"/>
        </w:rPr>
        <w:t xml:space="preserve">Calculate the phase angle </w:t>
      </w:r>
      <w:r w:rsidRPr="008F1130">
        <w:rPr>
          <w:color w:val="C00000"/>
          <w:sz w:val="24"/>
          <w:szCs w:val="24"/>
          <w:lang w:val="en-IE"/>
        </w:rPr>
        <w:t>θ= tan</w:t>
      </w:r>
      <w:r w:rsidRPr="008F1130">
        <w:rPr>
          <w:color w:val="C00000"/>
          <w:sz w:val="24"/>
          <w:szCs w:val="24"/>
          <w:vertAlign w:val="superscript"/>
          <w:lang w:val="en-IE"/>
        </w:rPr>
        <w:t>-1</w:t>
      </w:r>
      <w:r w:rsidRPr="008F1130">
        <w:rPr>
          <w:color w:val="C00000"/>
          <w:sz w:val="24"/>
          <w:szCs w:val="24"/>
          <w:lang w:val="en-IE"/>
        </w:rPr>
        <w:t>(X</w:t>
      </w:r>
      <w:r w:rsidRPr="008F1130">
        <w:rPr>
          <w:color w:val="C00000"/>
          <w:sz w:val="24"/>
          <w:szCs w:val="24"/>
          <w:vertAlign w:val="subscript"/>
          <w:lang w:val="en-IE"/>
        </w:rPr>
        <w:t>C</w:t>
      </w:r>
      <w:r w:rsidRPr="008F1130">
        <w:rPr>
          <w:color w:val="C00000"/>
          <w:sz w:val="24"/>
          <w:szCs w:val="24"/>
          <w:lang w:val="en-IE"/>
        </w:rPr>
        <w:t>/</w:t>
      </w:r>
      <w:proofErr w:type="gramStart"/>
      <w:r w:rsidRPr="008F1130">
        <w:rPr>
          <w:color w:val="C00000"/>
          <w:sz w:val="24"/>
          <w:szCs w:val="24"/>
          <w:lang w:val="en-IE"/>
        </w:rPr>
        <w:t>R)=</w:t>
      </w:r>
      <w:proofErr w:type="gramEnd"/>
      <w:r w:rsidR="00E11355">
        <w:rPr>
          <w:color w:val="C00000"/>
          <w:sz w:val="24"/>
          <w:szCs w:val="24"/>
          <w:lang w:val="en-IE"/>
        </w:rPr>
        <w:t xml:space="preserve"> 27</w:t>
      </w:r>
      <w:r w:rsidRPr="008F1130">
        <w:rPr>
          <w:color w:val="C00000"/>
          <w:sz w:val="24"/>
          <w:szCs w:val="24"/>
          <w:lang w:val="en-IE"/>
        </w:rPr>
        <w:t xml:space="preserve"> </w:t>
      </w:r>
      <w:r>
        <w:rPr>
          <w:sz w:val="24"/>
          <w:szCs w:val="24"/>
          <w:lang w:val="en-IE"/>
        </w:rPr>
        <w:t xml:space="preserve">and compare with </w:t>
      </w:r>
      <w:r w:rsidRPr="00B73363">
        <w:rPr>
          <w:sz w:val="24"/>
        </w:rPr>
        <w:t>θ</w:t>
      </w:r>
      <w:r>
        <w:rPr>
          <w:sz w:val="24"/>
        </w:rPr>
        <w:t>,</w:t>
      </w:r>
      <w:r>
        <w:rPr>
          <w:sz w:val="24"/>
          <w:szCs w:val="24"/>
          <w:lang w:val="en-IE"/>
        </w:rPr>
        <w:t xml:space="preserve"> measured at step 5</w:t>
      </w:r>
    </w:p>
    <w:p w14:paraId="684A4731" w14:textId="63989187" w:rsidR="007A3340" w:rsidRPr="00271398" w:rsidRDefault="007A3340" w:rsidP="004C710E">
      <w:pPr>
        <w:pStyle w:val="ListParagraph"/>
        <w:numPr>
          <w:ilvl w:val="0"/>
          <w:numId w:val="14"/>
        </w:numPr>
        <w:ind w:left="851" w:hanging="142"/>
        <w:rPr>
          <w:sz w:val="24"/>
          <w:szCs w:val="24"/>
          <w:lang w:val="en-IE"/>
        </w:rPr>
      </w:pPr>
      <w:r w:rsidRPr="00271398">
        <w:rPr>
          <w:sz w:val="24"/>
          <w:szCs w:val="24"/>
          <w:lang w:val="en-IE"/>
        </w:rPr>
        <w:t>Calculate</w:t>
      </w:r>
      <w:r>
        <w:rPr>
          <w:sz w:val="24"/>
          <w:szCs w:val="24"/>
          <w:lang w:val="en-IE"/>
        </w:rPr>
        <w:t xml:space="preserve"> the impedance</w:t>
      </w:r>
      <w:r w:rsidRPr="00271398">
        <w:rPr>
          <w:sz w:val="24"/>
          <w:szCs w:val="24"/>
          <w:lang w:val="en-IE"/>
        </w:rPr>
        <w:t xml:space="preserve"> </w:t>
      </w:r>
      <w:r w:rsidRPr="008F1130">
        <w:rPr>
          <w:color w:val="C00000"/>
          <w:sz w:val="24"/>
          <w:szCs w:val="24"/>
          <w:lang w:val="en-IE"/>
        </w:rPr>
        <w:t>Z</w:t>
      </w:r>
      <w:r w:rsidR="00B73363" w:rsidRPr="008F1130">
        <w:rPr>
          <w:color w:val="C00000"/>
          <w:sz w:val="24"/>
          <w:szCs w:val="24"/>
          <w:lang w:val="en-IE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C00000"/>
                <w:sz w:val="24"/>
                <w:szCs w:val="24"/>
                <w:lang w:val="en-IE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color w:val="C00000"/>
                    <w:sz w:val="24"/>
                    <w:szCs w:val="24"/>
                    <w:lang w:val="en-IE"/>
                  </w:rPr>
                </m:ctrlPr>
              </m:sSupPr>
              <m:e>
                <m:r>
                  <w:rPr>
                    <w:rFonts w:ascii="Cambria Math" w:hAnsi="Cambria Math"/>
                    <w:color w:val="C00000"/>
                    <w:sz w:val="24"/>
                    <w:szCs w:val="24"/>
                    <w:lang w:val="en-IE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C00000"/>
                    <w:sz w:val="24"/>
                    <w:szCs w:val="24"/>
                    <w:lang w:val="en-IE"/>
                  </w:rPr>
                  <m:t>2</m:t>
                </m:r>
              </m:sup>
            </m:sSup>
            <m:r>
              <w:rPr>
                <w:rFonts w:ascii="Cambria Math" w:hAnsi="Cambria Math"/>
                <w:color w:val="C00000"/>
                <w:sz w:val="24"/>
                <w:szCs w:val="24"/>
                <w:lang w:val="en-IE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color w:val="C00000"/>
                    <w:sz w:val="24"/>
                    <w:szCs w:val="24"/>
                    <w:lang w:val="en-IE"/>
                  </w:rPr>
                </m:ctrlPr>
              </m:sSubSupPr>
              <m:e>
                <m:r>
                  <w:rPr>
                    <w:rFonts w:ascii="Cambria Math" w:hAnsi="Cambria Math"/>
                    <w:color w:val="C00000"/>
                    <w:sz w:val="24"/>
                    <w:szCs w:val="24"/>
                    <w:lang w:val="en-IE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C00000"/>
                    <w:sz w:val="24"/>
                    <w:szCs w:val="24"/>
                    <w:lang w:val="en-IE"/>
                  </w:rPr>
                  <m:t>C</m:t>
                </m:r>
              </m:sub>
              <m:sup>
                <m:r>
                  <w:rPr>
                    <w:rFonts w:ascii="Cambria Math" w:hAnsi="Cambria Math"/>
                    <w:color w:val="C00000"/>
                    <w:sz w:val="24"/>
                    <w:szCs w:val="24"/>
                    <w:lang w:val="en-IE"/>
                  </w:rPr>
                  <m:t>2</m:t>
                </m:r>
              </m:sup>
            </m:sSubSup>
          </m:e>
        </m:rad>
      </m:oMath>
      <w:r w:rsidR="00E11355">
        <w:rPr>
          <w:color w:val="C00000"/>
          <w:sz w:val="24"/>
          <w:szCs w:val="24"/>
          <w:lang w:val="en-IE"/>
        </w:rPr>
        <w:t>= 11.3k</w:t>
      </w:r>
    </w:p>
    <w:p w14:paraId="049A10E0" w14:textId="77777777" w:rsidR="007A3340" w:rsidRPr="00271398" w:rsidRDefault="007A3340" w:rsidP="004C710E">
      <w:pPr>
        <w:pStyle w:val="ListParagraph"/>
        <w:numPr>
          <w:ilvl w:val="0"/>
          <w:numId w:val="14"/>
        </w:numPr>
        <w:ind w:left="851" w:hanging="142"/>
        <w:rPr>
          <w:sz w:val="24"/>
          <w:szCs w:val="24"/>
          <w:lang w:val="en-IE"/>
        </w:rPr>
      </w:pPr>
      <w:r w:rsidRPr="00271398">
        <w:rPr>
          <w:sz w:val="24"/>
          <w:szCs w:val="24"/>
          <w:lang w:val="en-IE"/>
        </w:rPr>
        <w:lastRenderedPageBreak/>
        <w:t xml:space="preserve">Sketch the impedance triangle. </w:t>
      </w:r>
    </w:p>
    <w:p w14:paraId="25860E55" w14:textId="2509332C" w:rsidR="007A3340" w:rsidRDefault="007A3340">
      <w:pPr>
        <w:spacing w:before="0"/>
      </w:pPr>
    </w:p>
    <w:p w14:paraId="22E0AC1F" w14:textId="108CC3DD" w:rsidR="007A3340" w:rsidRPr="002A0EC6" w:rsidRDefault="008D66FA" w:rsidP="002A0EC6">
      <w:pPr>
        <w:ind w:left="2835"/>
        <w:rPr>
          <w:b/>
          <w:color w:val="FF0000"/>
          <w:sz w:val="24"/>
        </w:rPr>
      </w:pPr>
      <w:r>
        <w:rPr>
          <w:b/>
          <w:noProof/>
          <w:color w:val="FF0000"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42C038" wp14:editId="2492C520">
                <wp:simplePos x="0" y="0"/>
                <wp:positionH relativeFrom="column">
                  <wp:posOffset>3699510</wp:posOffset>
                </wp:positionH>
                <wp:positionV relativeFrom="paragraph">
                  <wp:posOffset>767080</wp:posOffset>
                </wp:positionV>
                <wp:extent cx="828675" cy="40957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48BE96" w14:textId="4B817BE5" w:rsidR="008D66FA" w:rsidRDefault="008D66FA">
                            <w:proofErr w:type="spellStart"/>
                            <w:r>
                              <w:rPr>
                                <w:color w:val="C00000"/>
                                <w:sz w:val="24"/>
                              </w:rPr>
                              <w:t>Xc</w:t>
                            </w:r>
                            <w:proofErr w:type="spellEnd"/>
                            <w:r>
                              <w:rPr>
                                <w:color w:val="C00000"/>
                                <w:sz w:val="24"/>
                              </w:rPr>
                              <w:t xml:space="preserve"> = 5.3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2C038" id="Text Box 9" o:spid="_x0000_s1027" type="#_x0000_t202" style="position:absolute;left:0;text-align:left;margin-left:291.3pt;margin-top:60.4pt;width:65.25pt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" fillcolor="white [3201]" strokeweight=".5pt">
                <v:textbox>
                  <w:txbxContent>
                    <w:p w14:paraId="4A48BE96" w14:textId="4B817BE5" w:rsidR="008D66FA" w:rsidRDefault="008D66FA">
                      <w:r>
                        <w:rPr>
                          <w:color w:val="C00000"/>
                          <w:sz w:val="24"/>
                        </w:rPr>
                        <w:t>Xc = 5.3</w:t>
                      </w:r>
                    </w:p>
                  </w:txbxContent>
                </v:textbox>
              </v:shape>
            </w:pict>
          </mc:Fallback>
        </mc:AlternateContent>
      </w:r>
      <w:r w:rsidR="00E11355">
        <w:rPr>
          <w:b/>
          <w:noProof/>
          <w:color w:val="FF0000"/>
          <w:sz w:val="24"/>
          <w:lang w:val="en-IE"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7251D7" wp14:editId="6E72124A">
                <wp:simplePos x="0" y="0"/>
                <wp:positionH relativeFrom="column">
                  <wp:posOffset>-15241</wp:posOffset>
                </wp:positionH>
                <wp:positionV relativeFrom="paragraph">
                  <wp:posOffset>203834</wp:posOffset>
                </wp:positionV>
                <wp:extent cx="3590925" cy="1743075"/>
                <wp:effectExtent l="0" t="0" r="66675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925" cy="174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280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1.2pt;margin-top:16.05pt;width:282.75pt;height:13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  <w:r w:rsidR="002A0EC6" w:rsidRPr="002A0EC6">
        <w:rPr>
          <w:b/>
          <w:color w:val="FF0000"/>
          <w:sz w:val="24"/>
        </w:rPr>
        <w:t>R</w:t>
      </w:r>
      <w:r w:rsidR="004C710E">
        <w:rPr>
          <w:b/>
          <w:color w:val="FF0000"/>
          <w:sz w:val="24"/>
        </w:rPr>
        <w:t xml:space="preserve"> = 10 kΩ</w:t>
      </w:r>
    </w:p>
    <w:tbl>
      <w:tblPr>
        <w:tblStyle w:val="TableGrid"/>
        <w:tblW w:w="0" w:type="auto"/>
        <w:tblBorders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A3340" w14:paraId="3702B935" w14:textId="77777777" w:rsidTr="004C710E">
        <w:trPr>
          <w:trHeight w:val="527"/>
        </w:trPr>
        <w:tc>
          <w:tcPr>
            <w:tcW w:w="566" w:type="dxa"/>
          </w:tcPr>
          <w:p w14:paraId="2037E18D" w14:textId="77777777" w:rsidR="007A3340" w:rsidRDefault="00E11E60" w:rsidP="00A14B60">
            <w:r>
              <w:rPr>
                <w:noProof/>
                <w:lang w:val="en-IE" w:eastAsia="en-I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9CB64D" wp14:editId="4E6449A0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-1270</wp:posOffset>
                      </wp:positionV>
                      <wp:extent cx="3581400" cy="0"/>
                      <wp:effectExtent l="0" t="95250" r="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8140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4028B5" id="Straight Arrow Connector 1" o:spid="_x0000_s1026" type="#_x0000_t32" style="position:absolute;margin-left:-4.6pt;margin-top:-.1pt;width:28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" strokecolor="red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AD4B238" w14:textId="77777777" w:rsidR="007A3340" w:rsidRDefault="007A3340" w:rsidP="00A14B60"/>
        </w:tc>
        <w:tc>
          <w:tcPr>
            <w:tcW w:w="567" w:type="dxa"/>
          </w:tcPr>
          <w:p w14:paraId="6CC5D992" w14:textId="77777777" w:rsidR="007A3340" w:rsidRDefault="007A3340" w:rsidP="00A14B60"/>
        </w:tc>
        <w:tc>
          <w:tcPr>
            <w:tcW w:w="567" w:type="dxa"/>
          </w:tcPr>
          <w:p w14:paraId="7D389DF6" w14:textId="77777777" w:rsidR="007A3340" w:rsidRDefault="007A3340" w:rsidP="00A14B60"/>
        </w:tc>
        <w:tc>
          <w:tcPr>
            <w:tcW w:w="567" w:type="dxa"/>
          </w:tcPr>
          <w:p w14:paraId="0010E42D" w14:textId="77777777" w:rsidR="007A3340" w:rsidRDefault="007A3340" w:rsidP="00A14B60"/>
        </w:tc>
        <w:tc>
          <w:tcPr>
            <w:tcW w:w="567" w:type="dxa"/>
          </w:tcPr>
          <w:p w14:paraId="230E44ED" w14:textId="77777777" w:rsidR="007A3340" w:rsidRDefault="007A3340" w:rsidP="00A14B60"/>
        </w:tc>
        <w:tc>
          <w:tcPr>
            <w:tcW w:w="567" w:type="dxa"/>
          </w:tcPr>
          <w:p w14:paraId="757702E0" w14:textId="77777777" w:rsidR="007A3340" w:rsidRDefault="007A3340" w:rsidP="00A14B60"/>
        </w:tc>
        <w:tc>
          <w:tcPr>
            <w:tcW w:w="567" w:type="dxa"/>
          </w:tcPr>
          <w:p w14:paraId="71B63D7D" w14:textId="77777777" w:rsidR="007A3340" w:rsidRDefault="007A3340" w:rsidP="00A14B60"/>
        </w:tc>
        <w:tc>
          <w:tcPr>
            <w:tcW w:w="567" w:type="dxa"/>
          </w:tcPr>
          <w:p w14:paraId="7761D6D3" w14:textId="77777777" w:rsidR="007A3340" w:rsidRDefault="007A3340" w:rsidP="00A14B60"/>
        </w:tc>
        <w:tc>
          <w:tcPr>
            <w:tcW w:w="567" w:type="dxa"/>
          </w:tcPr>
          <w:p w14:paraId="7F7B4493" w14:textId="1FE0E4A6" w:rsidR="007A3340" w:rsidRDefault="00E11355" w:rsidP="00A14B60">
            <w:r>
              <w:rPr>
                <w:noProof/>
                <w:lang w:val="en-IE" w:eastAsia="en-I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B08528" wp14:editId="0FC17FB1">
                      <wp:simplePos x="0" y="0"/>
                      <wp:positionH relativeFrom="column">
                        <wp:posOffset>273685</wp:posOffset>
                      </wp:positionH>
                      <wp:positionV relativeFrom="paragraph">
                        <wp:posOffset>3175</wp:posOffset>
                      </wp:positionV>
                      <wp:extent cx="19050" cy="1790700"/>
                      <wp:effectExtent l="95250" t="19050" r="57150" b="381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179070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rgbClr val="0070C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FCA577" id="Straight Arrow Connector 2" o:spid="_x0000_s1026" type="#_x0000_t32" style="position:absolute;margin-left:21.55pt;margin-top:.25pt;width:1.5pt;height:141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" strokecolor="#0070c0" strokeweight="2.2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7A3340" w14:paraId="645C1EB0" w14:textId="77777777" w:rsidTr="004C710E">
        <w:trPr>
          <w:trHeight w:val="502"/>
        </w:trPr>
        <w:tc>
          <w:tcPr>
            <w:tcW w:w="566" w:type="dxa"/>
          </w:tcPr>
          <w:p w14:paraId="7E87FF31" w14:textId="77777777" w:rsidR="007A3340" w:rsidRDefault="007A3340" w:rsidP="00A14B60"/>
        </w:tc>
        <w:tc>
          <w:tcPr>
            <w:tcW w:w="567" w:type="dxa"/>
          </w:tcPr>
          <w:p w14:paraId="4255EBF1" w14:textId="77777777" w:rsidR="007A3340" w:rsidRDefault="007A3340" w:rsidP="00A14B60"/>
        </w:tc>
        <w:tc>
          <w:tcPr>
            <w:tcW w:w="567" w:type="dxa"/>
          </w:tcPr>
          <w:p w14:paraId="7549612D" w14:textId="77777777" w:rsidR="007A3340" w:rsidRDefault="007A3340" w:rsidP="00A14B60"/>
        </w:tc>
        <w:tc>
          <w:tcPr>
            <w:tcW w:w="567" w:type="dxa"/>
          </w:tcPr>
          <w:p w14:paraId="1B21F961" w14:textId="77777777" w:rsidR="007A3340" w:rsidRDefault="007A3340" w:rsidP="00A14B60"/>
        </w:tc>
        <w:tc>
          <w:tcPr>
            <w:tcW w:w="567" w:type="dxa"/>
          </w:tcPr>
          <w:p w14:paraId="0168C5CD" w14:textId="77777777" w:rsidR="007A3340" w:rsidRDefault="007A3340" w:rsidP="00A14B60"/>
        </w:tc>
        <w:tc>
          <w:tcPr>
            <w:tcW w:w="567" w:type="dxa"/>
          </w:tcPr>
          <w:p w14:paraId="2B78E87F" w14:textId="77777777" w:rsidR="007A3340" w:rsidRDefault="007A3340" w:rsidP="00A14B60"/>
        </w:tc>
        <w:tc>
          <w:tcPr>
            <w:tcW w:w="567" w:type="dxa"/>
          </w:tcPr>
          <w:p w14:paraId="587C0B41" w14:textId="77777777" w:rsidR="007A3340" w:rsidRDefault="007A3340" w:rsidP="00A14B60"/>
        </w:tc>
        <w:tc>
          <w:tcPr>
            <w:tcW w:w="567" w:type="dxa"/>
          </w:tcPr>
          <w:p w14:paraId="29C8AE05" w14:textId="77777777" w:rsidR="007A3340" w:rsidRDefault="007A3340" w:rsidP="00A14B60"/>
        </w:tc>
        <w:tc>
          <w:tcPr>
            <w:tcW w:w="567" w:type="dxa"/>
          </w:tcPr>
          <w:p w14:paraId="12C8B91B" w14:textId="77777777" w:rsidR="007A3340" w:rsidRDefault="007A3340" w:rsidP="00A14B60"/>
        </w:tc>
        <w:tc>
          <w:tcPr>
            <w:tcW w:w="567" w:type="dxa"/>
          </w:tcPr>
          <w:p w14:paraId="3971F8A2" w14:textId="77777777" w:rsidR="007A3340" w:rsidRDefault="007A3340" w:rsidP="00A14B60"/>
        </w:tc>
      </w:tr>
      <w:tr w:rsidR="007A3340" w14:paraId="79989159" w14:textId="77777777" w:rsidTr="004C710E">
        <w:trPr>
          <w:trHeight w:val="527"/>
        </w:trPr>
        <w:tc>
          <w:tcPr>
            <w:tcW w:w="566" w:type="dxa"/>
          </w:tcPr>
          <w:p w14:paraId="3D123CD9" w14:textId="77777777" w:rsidR="007A3340" w:rsidRDefault="007A3340" w:rsidP="00A14B60"/>
        </w:tc>
        <w:tc>
          <w:tcPr>
            <w:tcW w:w="567" w:type="dxa"/>
          </w:tcPr>
          <w:p w14:paraId="7FB534C8" w14:textId="77777777" w:rsidR="007A3340" w:rsidRDefault="007A3340" w:rsidP="00A14B60"/>
        </w:tc>
        <w:tc>
          <w:tcPr>
            <w:tcW w:w="567" w:type="dxa"/>
          </w:tcPr>
          <w:p w14:paraId="65B6E8B2" w14:textId="77777777" w:rsidR="007A3340" w:rsidRDefault="007A3340" w:rsidP="00A14B60"/>
        </w:tc>
        <w:tc>
          <w:tcPr>
            <w:tcW w:w="567" w:type="dxa"/>
          </w:tcPr>
          <w:p w14:paraId="3509E13C" w14:textId="77777777" w:rsidR="007A3340" w:rsidRDefault="007A3340" w:rsidP="00A14B60"/>
        </w:tc>
        <w:tc>
          <w:tcPr>
            <w:tcW w:w="567" w:type="dxa"/>
          </w:tcPr>
          <w:p w14:paraId="57129C34" w14:textId="786A58F4" w:rsidR="007A3340" w:rsidRDefault="008D66FA" w:rsidP="00A14B60">
            <w:r>
              <w:rPr>
                <w:noProof/>
                <w:lang w:val="en-IE" w:eastAsia="en-IE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22E377FC" wp14:editId="4121DDB6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300355</wp:posOffset>
                      </wp:positionV>
                      <wp:extent cx="790575" cy="285750"/>
                      <wp:effectExtent l="0" t="0" r="28575" b="1905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05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8B125C4" w14:textId="05110F3F" w:rsidR="008D66FA" w:rsidRPr="008D66FA" w:rsidRDefault="008D66FA">
                                  <w:pPr>
                                    <w:rPr>
                                      <w:color w:val="00B050"/>
                                      <w:lang w:val="en-IE"/>
                                    </w:rPr>
                                  </w:pPr>
                                  <w:r w:rsidRPr="008D66FA">
                                    <w:rPr>
                                      <w:color w:val="00B050"/>
                                      <w:lang w:val="en-IE"/>
                                    </w:rPr>
                                    <w:t>Z</w:t>
                                  </w:r>
                                  <w:r w:rsidR="00B21897">
                                    <w:rPr>
                                      <w:color w:val="00B050"/>
                                      <w:lang w:val="en-IE"/>
                                    </w:rPr>
                                    <w:t xml:space="preserve"> = 11.3 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E377FC" id="Text Box 10" o:spid="_x0000_s1028" type="#_x0000_t202" style="position:absolute;margin-left:4.3pt;margin-top:23.65pt;width:62.25pt;height:22.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" fillcolor="white [3201]" strokeweight=".5pt">
                      <v:textbox>
                        <w:txbxContent>
                          <w:p w14:paraId="08B125C4" w14:textId="05110F3F" w:rsidR="008D66FA" w:rsidRPr="008D66FA" w:rsidRDefault="008D66FA">
                            <w:pPr>
                              <w:rPr>
                                <w:color w:val="00B050"/>
                                <w:lang w:val="en-IE"/>
                              </w:rPr>
                            </w:pPr>
                            <w:r w:rsidRPr="008D66FA">
                              <w:rPr>
                                <w:color w:val="00B050"/>
                                <w:lang w:val="en-IE"/>
                              </w:rPr>
                              <w:t>Z</w:t>
                            </w:r>
                            <w:r w:rsidR="00B21897">
                              <w:rPr>
                                <w:color w:val="00B050"/>
                                <w:lang w:val="en-IE"/>
                              </w:rPr>
                              <w:t xml:space="preserve"> = 11.3 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FFF55D2" w14:textId="77777777" w:rsidR="007A3340" w:rsidRDefault="007A3340" w:rsidP="00A14B60"/>
        </w:tc>
        <w:tc>
          <w:tcPr>
            <w:tcW w:w="567" w:type="dxa"/>
          </w:tcPr>
          <w:p w14:paraId="018C5ED1" w14:textId="77777777" w:rsidR="007A3340" w:rsidRDefault="007A3340" w:rsidP="00A14B60"/>
        </w:tc>
        <w:tc>
          <w:tcPr>
            <w:tcW w:w="567" w:type="dxa"/>
          </w:tcPr>
          <w:p w14:paraId="011E1F6B" w14:textId="77777777" w:rsidR="007A3340" w:rsidRDefault="007A3340" w:rsidP="00A14B60"/>
        </w:tc>
        <w:tc>
          <w:tcPr>
            <w:tcW w:w="567" w:type="dxa"/>
          </w:tcPr>
          <w:p w14:paraId="7BA7F4C8" w14:textId="77777777" w:rsidR="007A3340" w:rsidRDefault="007A3340" w:rsidP="00A14B60"/>
        </w:tc>
        <w:tc>
          <w:tcPr>
            <w:tcW w:w="567" w:type="dxa"/>
          </w:tcPr>
          <w:p w14:paraId="756688BC" w14:textId="77777777" w:rsidR="007A3340" w:rsidRDefault="007A3340" w:rsidP="00A14B60"/>
        </w:tc>
      </w:tr>
      <w:tr w:rsidR="007A3340" w14:paraId="01426EF7" w14:textId="77777777" w:rsidTr="004C710E">
        <w:trPr>
          <w:trHeight w:val="502"/>
        </w:trPr>
        <w:tc>
          <w:tcPr>
            <w:tcW w:w="566" w:type="dxa"/>
          </w:tcPr>
          <w:p w14:paraId="6D0D09AD" w14:textId="5D64F282" w:rsidR="007A3340" w:rsidRDefault="008D66FA" w:rsidP="00A14B60">
            <w:r>
              <w:t xml:space="preserve">  </w:t>
            </w:r>
          </w:p>
        </w:tc>
        <w:tc>
          <w:tcPr>
            <w:tcW w:w="567" w:type="dxa"/>
          </w:tcPr>
          <w:p w14:paraId="283925EA" w14:textId="77777777" w:rsidR="007A3340" w:rsidRDefault="007A3340" w:rsidP="00A14B60"/>
        </w:tc>
        <w:tc>
          <w:tcPr>
            <w:tcW w:w="567" w:type="dxa"/>
          </w:tcPr>
          <w:p w14:paraId="3370436C" w14:textId="77777777" w:rsidR="007A3340" w:rsidRDefault="007A3340" w:rsidP="00A14B60"/>
        </w:tc>
        <w:tc>
          <w:tcPr>
            <w:tcW w:w="567" w:type="dxa"/>
          </w:tcPr>
          <w:p w14:paraId="74D74FA9" w14:textId="77777777" w:rsidR="007A3340" w:rsidRDefault="007A3340" w:rsidP="00A14B60"/>
        </w:tc>
        <w:tc>
          <w:tcPr>
            <w:tcW w:w="567" w:type="dxa"/>
          </w:tcPr>
          <w:p w14:paraId="031806E7" w14:textId="77777777" w:rsidR="007A3340" w:rsidRDefault="007A3340" w:rsidP="00A14B60"/>
        </w:tc>
        <w:tc>
          <w:tcPr>
            <w:tcW w:w="567" w:type="dxa"/>
          </w:tcPr>
          <w:p w14:paraId="4BCD6CD0" w14:textId="77777777" w:rsidR="007A3340" w:rsidRDefault="007A3340" w:rsidP="00A14B60"/>
        </w:tc>
        <w:tc>
          <w:tcPr>
            <w:tcW w:w="567" w:type="dxa"/>
          </w:tcPr>
          <w:p w14:paraId="22D43771" w14:textId="77777777" w:rsidR="007A3340" w:rsidRDefault="007A3340" w:rsidP="00A14B60"/>
        </w:tc>
        <w:tc>
          <w:tcPr>
            <w:tcW w:w="567" w:type="dxa"/>
          </w:tcPr>
          <w:p w14:paraId="425FA64B" w14:textId="77777777" w:rsidR="007A3340" w:rsidRDefault="007A3340" w:rsidP="00A14B60"/>
        </w:tc>
        <w:tc>
          <w:tcPr>
            <w:tcW w:w="567" w:type="dxa"/>
          </w:tcPr>
          <w:p w14:paraId="6A7B6695" w14:textId="77777777" w:rsidR="007A3340" w:rsidRDefault="007A3340" w:rsidP="00A14B60"/>
        </w:tc>
        <w:tc>
          <w:tcPr>
            <w:tcW w:w="567" w:type="dxa"/>
          </w:tcPr>
          <w:p w14:paraId="1B1B4C15" w14:textId="77777777" w:rsidR="007A3340" w:rsidRDefault="007A3340" w:rsidP="00A14B60"/>
        </w:tc>
      </w:tr>
      <w:tr w:rsidR="007A3340" w14:paraId="0B99EB04" w14:textId="77777777" w:rsidTr="004C710E">
        <w:trPr>
          <w:trHeight w:val="527"/>
        </w:trPr>
        <w:tc>
          <w:tcPr>
            <w:tcW w:w="566" w:type="dxa"/>
          </w:tcPr>
          <w:p w14:paraId="6CA7A915" w14:textId="77777777" w:rsidR="007A3340" w:rsidRDefault="007A3340" w:rsidP="00A14B60"/>
        </w:tc>
        <w:tc>
          <w:tcPr>
            <w:tcW w:w="567" w:type="dxa"/>
          </w:tcPr>
          <w:p w14:paraId="770E8309" w14:textId="77777777" w:rsidR="007A3340" w:rsidRDefault="007A3340" w:rsidP="00A14B60"/>
        </w:tc>
        <w:tc>
          <w:tcPr>
            <w:tcW w:w="567" w:type="dxa"/>
          </w:tcPr>
          <w:p w14:paraId="02C5F81E" w14:textId="77777777" w:rsidR="007A3340" w:rsidRDefault="007A3340" w:rsidP="00A14B60"/>
        </w:tc>
        <w:tc>
          <w:tcPr>
            <w:tcW w:w="567" w:type="dxa"/>
          </w:tcPr>
          <w:p w14:paraId="7FCC5682" w14:textId="77777777" w:rsidR="007A3340" w:rsidRDefault="007A3340" w:rsidP="00A14B60"/>
        </w:tc>
        <w:tc>
          <w:tcPr>
            <w:tcW w:w="567" w:type="dxa"/>
          </w:tcPr>
          <w:p w14:paraId="5D1FC199" w14:textId="77777777" w:rsidR="007A3340" w:rsidRDefault="007A3340" w:rsidP="00A14B60"/>
        </w:tc>
        <w:tc>
          <w:tcPr>
            <w:tcW w:w="567" w:type="dxa"/>
          </w:tcPr>
          <w:p w14:paraId="2652EB9E" w14:textId="77777777" w:rsidR="007A3340" w:rsidRDefault="007A3340" w:rsidP="00A14B60"/>
        </w:tc>
        <w:tc>
          <w:tcPr>
            <w:tcW w:w="567" w:type="dxa"/>
          </w:tcPr>
          <w:p w14:paraId="5625C87D" w14:textId="77777777" w:rsidR="007A3340" w:rsidRDefault="007A3340" w:rsidP="00A14B60"/>
        </w:tc>
        <w:tc>
          <w:tcPr>
            <w:tcW w:w="567" w:type="dxa"/>
          </w:tcPr>
          <w:p w14:paraId="0289572E" w14:textId="77777777" w:rsidR="007A3340" w:rsidRDefault="007A3340" w:rsidP="00A14B60"/>
        </w:tc>
        <w:tc>
          <w:tcPr>
            <w:tcW w:w="567" w:type="dxa"/>
          </w:tcPr>
          <w:p w14:paraId="69E2252C" w14:textId="77777777" w:rsidR="007A3340" w:rsidRDefault="007A3340" w:rsidP="00A14B60"/>
        </w:tc>
        <w:tc>
          <w:tcPr>
            <w:tcW w:w="567" w:type="dxa"/>
          </w:tcPr>
          <w:p w14:paraId="23B9024C" w14:textId="77777777" w:rsidR="007A3340" w:rsidRDefault="007A3340" w:rsidP="00A14B60"/>
        </w:tc>
      </w:tr>
      <w:tr w:rsidR="007A3340" w14:paraId="390B0F27" w14:textId="77777777" w:rsidTr="004C710E">
        <w:trPr>
          <w:trHeight w:val="502"/>
        </w:trPr>
        <w:tc>
          <w:tcPr>
            <w:tcW w:w="566" w:type="dxa"/>
          </w:tcPr>
          <w:p w14:paraId="2AD99DEB" w14:textId="77777777" w:rsidR="007A3340" w:rsidRDefault="007A3340" w:rsidP="00A14B60"/>
        </w:tc>
        <w:tc>
          <w:tcPr>
            <w:tcW w:w="567" w:type="dxa"/>
          </w:tcPr>
          <w:p w14:paraId="798C1350" w14:textId="77777777" w:rsidR="007A3340" w:rsidRDefault="007A3340" w:rsidP="00A14B60"/>
        </w:tc>
        <w:tc>
          <w:tcPr>
            <w:tcW w:w="567" w:type="dxa"/>
          </w:tcPr>
          <w:p w14:paraId="0DCDE731" w14:textId="77777777" w:rsidR="007A3340" w:rsidRDefault="007A3340" w:rsidP="00A14B60"/>
        </w:tc>
        <w:tc>
          <w:tcPr>
            <w:tcW w:w="567" w:type="dxa"/>
          </w:tcPr>
          <w:p w14:paraId="2F2AF17C" w14:textId="77777777" w:rsidR="007A3340" w:rsidRDefault="007A3340" w:rsidP="00A14B60"/>
        </w:tc>
        <w:tc>
          <w:tcPr>
            <w:tcW w:w="567" w:type="dxa"/>
          </w:tcPr>
          <w:p w14:paraId="1D7EDBBE" w14:textId="77777777" w:rsidR="007A3340" w:rsidRDefault="007A3340" w:rsidP="00A14B60"/>
        </w:tc>
        <w:tc>
          <w:tcPr>
            <w:tcW w:w="567" w:type="dxa"/>
          </w:tcPr>
          <w:p w14:paraId="26C0DC9F" w14:textId="77777777" w:rsidR="007A3340" w:rsidRDefault="007A3340" w:rsidP="00A14B60"/>
        </w:tc>
        <w:tc>
          <w:tcPr>
            <w:tcW w:w="567" w:type="dxa"/>
          </w:tcPr>
          <w:p w14:paraId="4FDC7602" w14:textId="77777777" w:rsidR="007A3340" w:rsidRDefault="007A3340" w:rsidP="00A14B60"/>
        </w:tc>
        <w:tc>
          <w:tcPr>
            <w:tcW w:w="567" w:type="dxa"/>
          </w:tcPr>
          <w:p w14:paraId="57A8180C" w14:textId="77777777" w:rsidR="007A3340" w:rsidRDefault="007A3340" w:rsidP="00A14B60"/>
        </w:tc>
        <w:tc>
          <w:tcPr>
            <w:tcW w:w="567" w:type="dxa"/>
          </w:tcPr>
          <w:p w14:paraId="66AF5EB9" w14:textId="77777777" w:rsidR="007A3340" w:rsidRDefault="007A3340" w:rsidP="00A14B60"/>
        </w:tc>
        <w:tc>
          <w:tcPr>
            <w:tcW w:w="567" w:type="dxa"/>
          </w:tcPr>
          <w:p w14:paraId="70D1BB4B" w14:textId="77777777" w:rsidR="007A3340" w:rsidRDefault="007A3340" w:rsidP="00A14B60"/>
        </w:tc>
      </w:tr>
      <w:tr w:rsidR="007A3340" w14:paraId="73E75162" w14:textId="77777777" w:rsidTr="004C710E">
        <w:trPr>
          <w:trHeight w:val="527"/>
        </w:trPr>
        <w:tc>
          <w:tcPr>
            <w:tcW w:w="566" w:type="dxa"/>
          </w:tcPr>
          <w:p w14:paraId="78511C03" w14:textId="77777777" w:rsidR="007A3340" w:rsidRDefault="007A3340" w:rsidP="00A14B60"/>
        </w:tc>
        <w:tc>
          <w:tcPr>
            <w:tcW w:w="567" w:type="dxa"/>
          </w:tcPr>
          <w:p w14:paraId="5AAC9EEB" w14:textId="77777777" w:rsidR="007A3340" w:rsidRDefault="007A3340" w:rsidP="00A14B60"/>
        </w:tc>
        <w:tc>
          <w:tcPr>
            <w:tcW w:w="567" w:type="dxa"/>
          </w:tcPr>
          <w:p w14:paraId="2B5972B7" w14:textId="77777777" w:rsidR="007A3340" w:rsidRDefault="007A3340" w:rsidP="00A14B60"/>
        </w:tc>
        <w:tc>
          <w:tcPr>
            <w:tcW w:w="567" w:type="dxa"/>
          </w:tcPr>
          <w:p w14:paraId="2192AC0D" w14:textId="77777777" w:rsidR="007A3340" w:rsidRDefault="007A3340" w:rsidP="00A14B60"/>
        </w:tc>
        <w:tc>
          <w:tcPr>
            <w:tcW w:w="567" w:type="dxa"/>
          </w:tcPr>
          <w:p w14:paraId="12DF32D6" w14:textId="77777777" w:rsidR="007A3340" w:rsidRDefault="007A3340" w:rsidP="00A14B60"/>
        </w:tc>
        <w:tc>
          <w:tcPr>
            <w:tcW w:w="567" w:type="dxa"/>
          </w:tcPr>
          <w:p w14:paraId="17ADF37E" w14:textId="77777777" w:rsidR="007A3340" w:rsidRDefault="007A3340" w:rsidP="00A14B60"/>
        </w:tc>
        <w:tc>
          <w:tcPr>
            <w:tcW w:w="567" w:type="dxa"/>
          </w:tcPr>
          <w:p w14:paraId="0762E1A6" w14:textId="77777777" w:rsidR="007A3340" w:rsidRDefault="007A3340" w:rsidP="00A14B60"/>
        </w:tc>
        <w:tc>
          <w:tcPr>
            <w:tcW w:w="567" w:type="dxa"/>
          </w:tcPr>
          <w:p w14:paraId="77774B9B" w14:textId="77777777" w:rsidR="007A3340" w:rsidRDefault="007A3340" w:rsidP="00A14B60"/>
        </w:tc>
        <w:tc>
          <w:tcPr>
            <w:tcW w:w="567" w:type="dxa"/>
          </w:tcPr>
          <w:p w14:paraId="369C8341" w14:textId="77777777" w:rsidR="007A3340" w:rsidRDefault="007A3340" w:rsidP="00A14B60"/>
        </w:tc>
        <w:tc>
          <w:tcPr>
            <w:tcW w:w="567" w:type="dxa"/>
          </w:tcPr>
          <w:p w14:paraId="2D641787" w14:textId="77777777" w:rsidR="007A3340" w:rsidRDefault="007A3340" w:rsidP="00A14B60"/>
        </w:tc>
      </w:tr>
      <w:tr w:rsidR="007A3340" w14:paraId="48102984" w14:textId="77777777" w:rsidTr="004C710E">
        <w:trPr>
          <w:trHeight w:val="502"/>
        </w:trPr>
        <w:tc>
          <w:tcPr>
            <w:tcW w:w="566" w:type="dxa"/>
          </w:tcPr>
          <w:p w14:paraId="0C2A176A" w14:textId="77777777" w:rsidR="007A3340" w:rsidRDefault="007A3340" w:rsidP="00A14B60"/>
        </w:tc>
        <w:tc>
          <w:tcPr>
            <w:tcW w:w="567" w:type="dxa"/>
          </w:tcPr>
          <w:p w14:paraId="45D0E5E5" w14:textId="77777777" w:rsidR="007A3340" w:rsidRDefault="007A3340" w:rsidP="00A14B60"/>
        </w:tc>
        <w:tc>
          <w:tcPr>
            <w:tcW w:w="567" w:type="dxa"/>
          </w:tcPr>
          <w:p w14:paraId="7A10585B" w14:textId="77777777" w:rsidR="007A3340" w:rsidRDefault="007A3340" w:rsidP="00A14B60"/>
        </w:tc>
        <w:tc>
          <w:tcPr>
            <w:tcW w:w="567" w:type="dxa"/>
          </w:tcPr>
          <w:p w14:paraId="601A96EA" w14:textId="77777777" w:rsidR="007A3340" w:rsidRDefault="007A3340" w:rsidP="00A14B60"/>
        </w:tc>
        <w:tc>
          <w:tcPr>
            <w:tcW w:w="567" w:type="dxa"/>
          </w:tcPr>
          <w:p w14:paraId="771C7296" w14:textId="77777777" w:rsidR="007A3340" w:rsidRDefault="007A3340" w:rsidP="00A14B60"/>
        </w:tc>
        <w:tc>
          <w:tcPr>
            <w:tcW w:w="567" w:type="dxa"/>
          </w:tcPr>
          <w:p w14:paraId="1964CDB2" w14:textId="77777777" w:rsidR="007A3340" w:rsidRDefault="007A3340" w:rsidP="00A14B60"/>
        </w:tc>
        <w:tc>
          <w:tcPr>
            <w:tcW w:w="567" w:type="dxa"/>
          </w:tcPr>
          <w:p w14:paraId="4B33DA0A" w14:textId="77777777" w:rsidR="007A3340" w:rsidRDefault="007A3340" w:rsidP="00A14B60"/>
        </w:tc>
        <w:tc>
          <w:tcPr>
            <w:tcW w:w="567" w:type="dxa"/>
          </w:tcPr>
          <w:p w14:paraId="1F408A33" w14:textId="77777777" w:rsidR="007A3340" w:rsidRDefault="007A3340" w:rsidP="00A14B60"/>
        </w:tc>
        <w:tc>
          <w:tcPr>
            <w:tcW w:w="567" w:type="dxa"/>
          </w:tcPr>
          <w:p w14:paraId="0A0294D5" w14:textId="77777777" w:rsidR="007A3340" w:rsidRDefault="007A3340" w:rsidP="00A14B60"/>
        </w:tc>
        <w:tc>
          <w:tcPr>
            <w:tcW w:w="567" w:type="dxa"/>
          </w:tcPr>
          <w:p w14:paraId="20145BBD" w14:textId="77777777" w:rsidR="007A3340" w:rsidRDefault="007A3340" w:rsidP="00A14B60"/>
        </w:tc>
      </w:tr>
      <w:tr w:rsidR="007A3340" w14:paraId="0132D6EE" w14:textId="77777777" w:rsidTr="004C710E">
        <w:trPr>
          <w:trHeight w:val="527"/>
        </w:trPr>
        <w:tc>
          <w:tcPr>
            <w:tcW w:w="566" w:type="dxa"/>
          </w:tcPr>
          <w:p w14:paraId="2F158E36" w14:textId="77777777" w:rsidR="007A3340" w:rsidRDefault="007A3340" w:rsidP="00A14B60"/>
        </w:tc>
        <w:tc>
          <w:tcPr>
            <w:tcW w:w="567" w:type="dxa"/>
          </w:tcPr>
          <w:p w14:paraId="68FD7E9D" w14:textId="77777777" w:rsidR="007A3340" w:rsidRDefault="007A3340" w:rsidP="00A14B60"/>
        </w:tc>
        <w:tc>
          <w:tcPr>
            <w:tcW w:w="567" w:type="dxa"/>
          </w:tcPr>
          <w:p w14:paraId="5FEF346F" w14:textId="77777777" w:rsidR="007A3340" w:rsidRDefault="007A3340" w:rsidP="00A14B60"/>
        </w:tc>
        <w:tc>
          <w:tcPr>
            <w:tcW w:w="567" w:type="dxa"/>
          </w:tcPr>
          <w:p w14:paraId="76BB79A3" w14:textId="77777777" w:rsidR="007A3340" w:rsidRDefault="007A3340" w:rsidP="00A14B60"/>
        </w:tc>
        <w:tc>
          <w:tcPr>
            <w:tcW w:w="567" w:type="dxa"/>
          </w:tcPr>
          <w:p w14:paraId="113650F6" w14:textId="77777777" w:rsidR="007A3340" w:rsidRDefault="007A3340" w:rsidP="00A14B60"/>
        </w:tc>
        <w:tc>
          <w:tcPr>
            <w:tcW w:w="567" w:type="dxa"/>
          </w:tcPr>
          <w:p w14:paraId="6BCCB2D3" w14:textId="77777777" w:rsidR="007A3340" w:rsidRDefault="007A3340" w:rsidP="00A14B60"/>
        </w:tc>
        <w:tc>
          <w:tcPr>
            <w:tcW w:w="567" w:type="dxa"/>
          </w:tcPr>
          <w:p w14:paraId="26F5311B" w14:textId="77777777" w:rsidR="007A3340" w:rsidRDefault="007A3340" w:rsidP="00A14B60"/>
        </w:tc>
        <w:tc>
          <w:tcPr>
            <w:tcW w:w="567" w:type="dxa"/>
          </w:tcPr>
          <w:p w14:paraId="27699461" w14:textId="77777777" w:rsidR="007A3340" w:rsidRDefault="007A3340" w:rsidP="00A14B60"/>
        </w:tc>
        <w:tc>
          <w:tcPr>
            <w:tcW w:w="567" w:type="dxa"/>
          </w:tcPr>
          <w:p w14:paraId="186E103A" w14:textId="77777777" w:rsidR="007A3340" w:rsidRDefault="007A3340" w:rsidP="00A14B60"/>
        </w:tc>
        <w:tc>
          <w:tcPr>
            <w:tcW w:w="567" w:type="dxa"/>
          </w:tcPr>
          <w:p w14:paraId="51714362" w14:textId="77777777" w:rsidR="007A3340" w:rsidRDefault="007A3340" w:rsidP="00A14B60"/>
        </w:tc>
      </w:tr>
      <w:tr w:rsidR="007A3340" w14:paraId="48591FD1" w14:textId="77777777" w:rsidTr="004C710E">
        <w:trPr>
          <w:trHeight w:val="502"/>
        </w:trPr>
        <w:tc>
          <w:tcPr>
            <w:tcW w:w="566" w:type="dxa"/>
          </w:tcPr>
          <w:p w14:paraId="166C1126" w14:textId="77777777" w:rsidR="007A3340" w:rsidRDefault="007A3340" w:rsidP="00A14B60"/>
        </w:tc>
        <w:tc>
          <w:tcPr>
            <w:tcW w:w="567" w:type="dxa"/>
          </w:tcPr>
          <w:p w14:paraId="4ADAAA7C" w14:textId="77777777" w:rsidR="007A3340" w:rsidRDefault="007A3340" w:rsidP="00A14B60"/>
        </w:tc>
        <w:tc>
          <w:tcPr>
            <w:tcW w:w="567" w:type="dxa"/>
          </w:tcPr>
          <w:p w14:paraId="41CB278F" w14:textId="77777777" w:rsidR="007A3340" w:rsidRDefault="007A3340" w:rsidP="00A14B60"/>
        </w:tc>
        <w:tc>
          <w:tcPr>
            <w:tcW w:w="567" w:type="dxa"/>
          </w:tcPr>
          <w:p w14:paraId="29B96647" w14:textId="77777777" w:rsidR="007A3340" w:rsidRDefault="007A3340" w:rsidP="00A14B60"/>
        </w:tc>
        <w:tc>
          <w:tcPr>
            <w:tcW w:w="567" w:type="dxa"/>
          </w:tcPr>
          <w:p w14:paraId="489576A7" w14:textId="77777777" w:rsidR="007A3340" w:rsidRDefault="007A3340" w:rsidP="00A14B60"/>
        </w:tc>
        <w:tc>
          <w:tcPr>
            <w:tcW w:w="567" w:type="dxa"/>
          </w:tcPr>
          <w:p w14:paraId="28F5BBBD" w14:textId="77777777" w:rsidR="007A3340" w:rsidRDefault="007A3340" w:rsidP="00A14B60"/>
        </w:tc>
        <w:tc>
          <w:tcPr>
            <w:tcW w:w="567" w:type="dxa"/>
          </w:tcPr>
          <w:p w14:paraId="762FF7AE" w14:textId="77777777" w:rsidR="007A3340" w:rsidRDefault="007A3340" w:rsidP="00A14B60"/>
        </w:tc>
        <w:tc>
          <w:tcPr>
            <w:tcW w:w="567" w:type="dxa"/>
          </w:tcPr>
          <w:p w14:paraId="293DCCFE" w14:textId="77777777" w:rsidR="007A3340" w:rsidRDefault="007A3340" w:rsidP="00A14B60"/>
        </w:tc>
        <w:tc>
          <w:tcPr>
            <w:tcW w:w="567" w:type="dxa"/>
          </w:tcPr>
          <w:p w14:paraId="42EDECA3" w14:textId="77777777" w:rsidR="007A3340" w:rsidRDefault="007A3340" w:rsidP="00A14B60"/>
        </w:tc>
        <w:tc>
          <w:tcPr>
            <w:tcW w:w="567" w:type="dxa"/>
          </w:tcPr>
          <w:p w14:paraId="3C9C042E" w14:textId="77777777" w:rsidR="007A3340" w:rsidRDefault="007A3340" w:rsidP="00A14B60"/>
        </w:tc>
      </w:tr>
    </w:tbl>
    <w:p w14:paraId="1E267D3A" w14:textId="77777777" w:rsidR="00A14B60" w:rsidRDefault="00A14B60" w:rsidP="00A14B60"/>
    <w:p w14:paraId="459EEDEA" w14:textId="1BE6D77A" w:rsidR="00F177A8" w:rsidRDefault="00F177A8">
      <w:pPr>
        <w:numPr>
          <w:ilvl w:val="0"/>
          <w:numId w:val="9"/>
        </w:numPr>
      </w:pPr>
      <w:r>
        <w:t>Set the generator frequency to 10 Hz (0.01 kHz).  Measu</w:t>
      </w:r>
      <w:r w:rsidR="00417CAD">
        <w:t>re the output signal amplitude</w:t>
      </w:r>
      <w:r w:rsidR="00612F7E">
        <w:t xml:space="preserve"> and the phase</w:t>
      </w:r>
      <w:r w:rsidR="00417CAD">
        <w:t xml:space="preserve"> </w:t>
      </w:r>
      <w:r>
        <w:t xml:space="preserve">for different frequencies and </w:t>
      </w:r>
      <w:r w:rsidR="007A3340">
        <w:t>fill</w:t>
      </w:r>
      <w:r>
        <w:t xml:space="preserve"> the following table</w:t>
      </w:r>
      <w:r w:rsidR="00417CAD">
        <w:t xml:space="preserve"> in MS </w:t>
      </w:r>
      <w:r w:rsidR="004C710E">
        <w:t>Excel</w:t>
      </w:r>
      <w:r>
        <w:t>.</w:t>
      </w:r>
    </w:p>
    <w:p w14:paraId="7D1A0DA9" w14:textId="77777777" w:rsidR="00417CAD" w:rsidRDefault="00417CAD" w:rsidP="00417CAD"/>
    <w:tbl>
      <w:tblPr>
        <w:tblW w:w="63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1261"/>
        <w:gridCol w:w="1300"/>
        <w:gridCol w:w="960"/>
        <w:gridCol w:w="960"/>
      </w:tblGrid>
      <w:tr w:rsidR="00AC21E8" w:rsidRPr="00AC21E8" w14:paraId="2D6D0D8D" w14:textId="77777777" w:rsidTr="00AC21E8">
        <w:trPr>
          <w:trHeight w:val="300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7C626" w14:textId="77777777" w:rsidR="00AC21E8" w:rsidRPr="00AC21E8" w:rsidRDefault="00AC21E8" w:rsidP="00AC21E8">
            <w:pPr>
              <w:spacing w:before="0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f (kHz)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97E23" w14:textId="77777777" w:rsidR="00AC21E8" w:rsidRPr="00AC21E8" w:rsidRDefault="00AC21E8" w:rsidP="00AC21E8">
            <w:pPr>
              <w:spacing w:before="0"/>
              <w:rPr>
                <w:color w:val="000000"/>
                <w:szCs w:val="22"/>
                <w:lang w:val="en-IE" w:eastAsia="en-IE"/>
              </w:rPr>
            </w:pPr>
            <w:proofErr w:type="spellStart"/>
            <w:r w:rsidRPr="00AC21E8">
              <w:rPr>
                <w:color w:val="000000"/>
                <w:szCs w:val="22"/>
                <w:lang w:eastAsia="en-IE"/>
              </w:rPr>
              <w:t>Vout</w:t>
            </w:r>
            <w:proofErr w:type="spellEnd"/>
            <w:r w:rsidRPr="00AC21E8">
              <w:rPr>
                <w:color w:val="000000"/>
                <w:szCs w:val="22"/>
                <w:lang w:eastAsia="en-IE"/>
              </w:rPr>
              <w:t xml:space="preserve"> (V)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8F8DB" w14:textId="77777777" w:rsidR="00AC21E8" w:rsidRPr="00AC21E8" w:rsidRDefault="00AC21E8" w:rsidP="00AC21E8">
            <w:pPr>
              <w:spacing w:before="0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G=</w:t>
            </w:r>
          </w:p>
        </w:tc>
        <w:tc>
          <w:tcPr>
            <w:tcW w:w="13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FB204" w14:textId="77777777" w:rsidR="00AC21E8" w:rsidRPr="00AC21E8" w:rsidRDefault="00AC21E8" w:rsidP="00AC21E8">
            <w:pPr>
              <w:spacing w:before="0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20log(G), dB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D0FBA" w14:textId="77777777" w:rsidR="00AC21E8" w:rsidRPr="00AC21E8" w:rsidRDefault="00AC21E8" w:rsidP="00AC21E8">
            <w:pPr>
              <w:spacing w:before="0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Phase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4F54" w14:textId="77777777" w:rsidR="00AC21E8" w:rsidRPr="00AC21E8" w:rsidRDefault="00AC21E8" w:rsidP="00AC21E8">
            <w:pPr>
              <w:spacing w:before="0"/>
              <w:rPr>
                <w:color w:val="000000"/>
                <w:szCs w:val="22"/>
                <w:lang w:val="en-IE" w:eastAsia="en-IE"/>
              </w:rPr>
            </w:pPr>
          </w:p>
        </w:tc>
      </w:tr>
      <w:tr w:rsidR="00AC21E8" w:rsidRPr="00AC21E8" w14:paraId="2F7B9840" w14:textId="77777777" w:rsidTr="00AC21E8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ADB15D" w14:textId="77777777" w:rsidR="00AC21E8" w:rsidRPr="00AC21E8" w:rsidRDefault="00AC21E8" w:rsidP="00AC21E8">
            <w:pPr>
              <w:spacing w:before="0"/>
              <w:rPr>
                <w:color w:val="000000"/>
                <w:szCs w:val="22"/>
                <w:lang w:val="en-IE" w:eastAsia="en-I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7A2023" w14:textId="77777777" w:rsidR="00AC21E8" w:rsidRPr="00AC21E8" w:rsidRDefault="00AC21E8" w:rsidP="00AC21E8">
            <w:pPr>
              <w:spacing w:before="0"/>
              <w:rPr>
                <w:color w:val="000000"/>
                <w:szCs w:val="22"/>
                <w:lang w:val="en-IE" w:eastAsia="en-I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FD960" w14:textId="77777777" w:rsidR="00AC21E8" w:rsidRPr="00AC21E8" w:rsidRDefault="00AC21E8" w:rsidP="00AC21E8">
            <w:pPr>
              <w:spacing w:before="0"/>
              <w:rPr>
                <w:color w:val="000000"/>
                <w:szCs w:val="22"/>
                <w:lang w:val="en-IE" w:eastAsia="en-IE"/>
              </w:rPr>
            </w:pPr>
            <w:proofErr w:type="spellStart"/>
            <w:r w:rsidRPr="00AC21E8">
              <w:rPr>
                <w:color w:val="000000"/>
                <w:szCs w:val="22"/>
                <w:lang w:eastAsia="en-IE"/>
              </w:rPr>
              <w:t>Vout</w:t>
            </w:r>
            <w:proofErr w:type="spellEnd"/>
            <w:r w:rsidRPr="00AC21E8">
              <w:rPr>
                <w:color w:val="000000"/>
                <w:szCs w:val="22"/>
                <w:lang w:eastAsia="en-IE"/>
              </w:rPr>
              <w:t>/Vin</w:t>
            </w:r>
          </w:p>
        </w:tc>
        <w:tc>
          <w:tcPr>
            <w:tcW w:w="13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B2F89D" w14:textId="77777777" w:rsidR="00AC21E8" w:rsidRPr="00AC21E8" w:rsidRDefault="00AC21E8" w:rsidP="00AC21E8">
            <w:pPr>
              <w:spacing w:before="0"/>
              <w:rPr>
                <w:color w:val="000000"/>
                <w:szCs w:val="22"/>
                <w:lang w:val="en-IE" w:eastAsia="en-IE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F87679" w14:textId="77777777" w:rsidR="00AC21E8" w:rsidRPr="00AC21E8" w:rsidRDefault="00AC21E8" w:rsidP="00AC21E8">
            <w:pPr>
              <w:spacing w:before="0"/>
              <w:rPr>
                <w:color w:val="000000"/>
                <w:szCs w:val="22"/>
                <w:lang w:val="en-IE"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5FF2F" w14:textId="77777777" w:rsidR="00AC21E8" w:rsidRPr="00AC21E8" w:rsidRDefault="00AC21E8" w:rsidP="00AC21E8">
            <w:pPr>
              <w:spacing w:before="0"/>
              <w:rPr>
                <w:color w:val="000000"/>
                <w:szCs w:val="22"/>
                <w:lang w:val="en-IE" w:eastAsia="en-IE"/>
              </w:rPr>
            </w:pPr>
          </w:p>
        </w:tc>
      </w:tr>
      <w:tr w:rsidR="00AC21E8" w:rsidRPr="00AC21E8" w14:paraId="385CCAEA" w14:textId="77777777" w:rsidTr="00AC21E8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C917D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0.01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B631C4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0.544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FFF60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0.05386139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14D12E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-25.3744495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99A3D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-70.2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F0FC6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</w:p>
        </w:tc>
      </w:tr>
      <w:tr w:rsidR="00AC21E8" w:rsidRPr="00AC21E8" w14:paraId="16A26585" w14:textId="77777777" w:rsidTr="00AC21E8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13E62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32B78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47435A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0.1980198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FCCB5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-14.0658276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CFCB7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-75.1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E4D4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</w:p>
        </w:tc>
      </w:tr>
      <w:tr w:rsidR="00AC21E8" w:rsidRPr="00AC21E8" w14:paraId="2CEFC96E" w14:textId="77777777" w:rsidTr="00AC21E8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D643F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BC949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5.12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5CDDC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0.50693069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750AF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-5.90102826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F024B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-57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E457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</w:p>
        </w:tc>
      </w:tr>
      <w:tr w:rsidR="00AC21E8" w:rsidRPr="00AC21E8" w14:paraId="57FD4575" w14:textId="77777777" w:rsidTr="00AC21E8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F4320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EE504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8.8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F47B62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0.87128713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E2987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-1.19677403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FC1276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-27.1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FA5B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</w:p>
        </w:tc>
      </w:tr>
      <w:tr w:rsidR="00AC21E8" w:rsidRPr="00AC21E8" w14:paraId="145983F7" w14:textId="77777777" w:rsidTr="00AC21E8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E6F86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92F3D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9.92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5FC8C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0.98217822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641F9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-0.15619403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DF9B9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-9.78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2093F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</w:p>
        </w:tc>
      </w:tr>
      <w:tr w:rsidR="00AC21E8" w:rsidRPr="00AC21E8" w14:paraId="470930AF" w14:textId="77777777" w:rsidTr="00AC21E8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8588C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9C715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72A66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0.99009901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2669D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-0.08642748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8793E3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-3.25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593C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</w:p>
        </w:tc>
      </w:tr>
      <w:tr w:rsidR="00AC21E8" w:rsidRPr="00AC21E8" w14:paraId="44459DA0" w14:textId="77777777" w:rsidTr="00AC21E8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D73E7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445F4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10.2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C5DBD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1.00990099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4C2B2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0.08557596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E18DA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-0.366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5C82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</w:p>
        </w:tc>
      </w:tr>
      <w:tr w:rsidR="00AC21E8" w:rsidRPr="00AC21E8" w14:paraId="685675D3" w14:textId="77777777" w:rsidTr="00AC21E8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CD805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809F1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21905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0.99009901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6D70A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-0.08642748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48F26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0.53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469A9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</w:p>
        </w:tc>
      </w:tr>
      <w:tr w:rsidR="00AC21E8" w:rsidRPr="00AC21E8" w14:paraId="02A4CB1D" w14:textId="77777777" w:rsidTr="00AC21E8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F2FC30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1A3CB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B55ADE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0.99009901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BD25C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-0.08642748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1F9D9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-0.727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ADF48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</w:p>
        </w:tc>
      </w:tr>
      <w:tr w:rsidR="00AC21E8" w:rsidRPr="00AC21E8" w14:paraId="316766DC" w14:textId="77777777" w:rsidTr="00AC21E8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0D80D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D2D43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E3933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0.99009901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52A43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-0.08642748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32E80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val="en-IE" w:eastAsia="en-IE"/>
              </w:rPr>
              <w:t>-0.439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9607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</w:p>
        </w:tc>
      </w:tr>
      <w:tr w:rsidR="00AC21E8" w:rsidRPr="00AC21E8" w14:paraId="794D6166" w14:textId="77777777" w:rsidTr="00AC21E8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1C802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2D681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C14A4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val="en-IE" w:eastAsia="en-IE"/>
              </w:rPr>
              <w:t>0.99009901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0A222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-0.08642748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8C1EC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  <w:r w:rsidRPr="00AC21E8">
              <w:rPr>
                <w:color w:val="000000"/>
                <w:szCs w:val="22"/>
                <w:lang w:eastAsia="en-IE"/>
              </w:rPr>
              <w:t>0.727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7730" w14:textId="77777777" w:rsidR="00AC21E8" w:rsidRPr="00AC21E8" w:rsidRDefault="00AC21E8" w:rsidP="00AC21E8">
            <w:pPr>
              <w:spacing w:before="0"/>
              <w:jc w:val="right"/>
              <w:rPr>
                <w:color w:val="000000"/>
                <w:szCs w:val="22"/>
                <w:lang w:val="en-IE" w:eastAsia="en-IE"/>
              </w:rPr>
            </w:pPr>
          </w:p>
        </w:tc>
      </w:tr>
      <w:tr w:rsidR="00AC21E8" w:rsidRPr="00AC21E8" w14:paraId="7E62CD57" w14:textId="77777777" w:rsidTr="00AC21E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74BA" w14:textId="77777777" w:rsidR="00AC21E8" w:rsidRPr="00AC21E8" w:rsidRDefault="00AC21E8" w:rsidP="00AC21E8">
            <w:pPr>
              <w:spacing w:before="0"/>
              <w:rPr>
                <w:sz w:val="20"/>
                <w:lang w:val="en-IE"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C1FC" w14:textId="77777777" w:rsidR="00AC21E8" w:rsidRPr="00AC21E8" w:rsidRDefault="00AC21E8" w:rsidP="00AC21E8">
            <w:pPr>
              <w:spacing w:before="0"/>
              <w:rPr>
                <w:sz w:val="20"/>
                <w:lang w:val="en-IE" w:eastAsia="en-I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EC626" w14:textId="77777777" w:rsidR="00AC21E8" w:rsidRPr="00AC21E8" w:rsidRDefault="00AC21E8" w:rsidP="00AC21E8">
            <w:pPr>
              <w:spacing w:before="0"/>
              <w:rPr>
                <w:sz w:val="20"/>
                <w:lang w:val="en-IE" w:eastAsia="en-IE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8556" w14:textId="77777777" w:rsidR="00AC21E8" w:rsidRPr="00AC21E8" w:rsidRDefault="00AC21E8" w:rsidP="00AC21E8">
            <w:pPr>
              <w:spacing w:before="0"/>
              <w:rPr>
                <w:sz w:val="20"/>
                <w:lang w:val="en-IE"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BEC84" w14:textId="77777777" w:rsidR="00AC21E8" w:rsidRPr="00AC21E8" w:rsidRDefault="00AC21E8" w:rsidP="00AC21E8">
            <w:pPr>
              <w:spacing w:before="0"/>
              <w:rPr>
                <w:sz w:val="20"/>
                <w:lang w:val="en-IE" w:eastAsia="en-I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D473D" w14:textId="77777777" w:rsidR="00AC21E8" w:rsidRPr="00AC21E8" w:rsidRDefault="00AC21E8" w:rsidP="00AC21E8">
            <w:pPr>
              <w:spacing w:before="0"/>
              <w:rPr>
                <w:sz w:val="20"/>
                <w:lang w:val="en-IE" w:eastAsia="en-IE"/>
              </w:rPr>
            </w:pPr>
          </w:p>
        </w:tc>
      </w:tr>
    </w:tbl>
    <w:p w14:paraId="6717B7F4" w14:textId="6CCCF9B5" w:rsidR="00AC21E8" w:rsidRDefault="00AC21E8" w:rsidP="00417CAD"/>
    <w:p w14:paraId="5C21F347" w14:textId="1C8CA749" w:rsidR="00F177A8" w:rsidRDefault="00F177A8">
      <w:pPr>
        <w:numPr>
          <w:ilvl w:val="0"/>
          <w:numId w:val="9"/>
        </w:numPr>
      </w:pPr>
      <w:r>
        <w:lastRenderedPageBreak/>
        <w:t>At each frequency find the gain in dB (20log(G)). Determine the frequency at which the gain is 0.7 of G1 (or 3 d</w:t>
      </w:r>
      <w:r w:rsidR="00E83C3C">
        <w:t>B</w:t>
      </w:r>
      <w:r>
        <w:t xml:space="preserve"> lower than maximal gain). This is the cut-off frequency.</w:t>
      </w:r>
    </w:p>
    <w:p w14:paraId="5AFA5DD4" w14:textId="67D83204" w:rsidR="00CE7F1C" w:rsidRDefault="00CE7F1C" w:rsidP="00CE7F1C">
      <w:pPr>
        <w:ind w:left="360"/>
      </w:pPr>
    </w:p>
    <w:p w14:paraId="217E788D" w14:textId="77777777" w:rsidR="00AC21E8" w:rsidRDefault="00AC21E8" w:rsidP="00AC21E8">
      <w:pPr>
        <w:ind w:left="360"/>
      </w:pPr>
    </w:p>
    <w:p w14:paraId="1D7EE381" w14:textId="721543B4" w:rsidR="00F177A8" w:rsidRDefault="00E83C3C" w:rsidP="00CB7F03">
      <w:pPr>
        <w:numPr>
          <w:ilvl w:val="0"/>
          <w:numId w:val="9"/>
        </w:numPr>
      </w:pPr>
      <w:r>
        <w:t>Use INSERT&gt;CHART&gt;SCATTER to p</w:t>
      </w:r>
      <w:r w:rsidR="00F177A8">
        <w:t xml:space="preserve">lot the frequency dependence of the </w:t>
      </w:r>
      <w:r w:rsidR="00CB7F03">
        <w:t xml:space="preserve">output voltage </w:t>
      </w:r>
      <w:proofErr w:type="spellStart"/>
      <w:r w:rsidR="00CB7F03">
        <w:t>Vp</w:t>
      </w:r>
      <w:proofErr w:type="spellEnd"/>
      <w:r w:rsidR="00CB7F03" w:rsidRPr="00B7420F">
        <w:t>‒</w:t>
      </w:r>
      <w:r w:rsidR="00CB7F03">
        <w:t>p</w:t>
      </w:r>
      <w:r w:rsidR="00F177A8">
        <w:t xml:space="preserve"> using Log(f) scales.</w:t>
      </w:r>
      <w:r>
        <w:t xml:space="preserve"> </w:t>
      </w:r>
    </w:p>
    <w:p w14:paraId="0B357A16" w14:textId="77777777" w:rsidR="00CE7F1C" w:rsidRDefault="00CE7F1C" w:rsidP="00CE7F1C">
      <w:pPr>
        <w:pStyle w:val="ListParagraph"/>
      </w:pPr>
    </w:p>
    <w:p w14:paraId="34D35132" w14:textId="0895F6A7" w:rsidR="00CE7F1C" w:rsidRDefault="00CE7F1C" w:rsidP="00CE7F1C">
      <w:pPr>
        <w:ind w:left="360"/>
      </w:pPr>
      <w:r>
        <w:rPr>
          <w:noProof/>
          <w:lang w:val="en-IE" w:eastAsia="en-IE"/>
        </w:rPr>
        <w:drawing>
          <wp:inline distT="0" distB="0" distL="0" distR="0" wp14:anchorId="4C40F95B" wp14:editId="1F30006B">
            <wp:extent cx="4572000" cy="27432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B390DEA" w14:textId="43B3279F" w:rsidR="00BD0C48" w:rsidRDefault="00BD0C48" w:rsidP="00BD0C48"/>
    <w:p w14:paraId="0787CFE2" w14:textId="7CDCB9C0" w:rsidR="00CB7F03" w:rsidRDefault="00CB7F03" w:rsidP="00CB7F03">
      <w:pPr>
        <w:numPr>
          <w:ilvl w:val="0"/>
          <w:numId w:val="9"/>
        </w:numPr>
      </w:pPr>
      <w:r>
        <w:t xml:space="preserve">Plot the frequency dependence of the gain using dB </w:t>
      </w:r>
      <w:proofErr w:type="gramStart"/>
      <w:r>
        <w:t>-  Log</w:t>
      </w:r>
      <w:proofErr w:type="gramEnd"/>
      <w:r>
        <w:t>(f) scales.</w:t>
      </w:r>
    </w:p>
    <w:p w14:paraId="3ACEE3BA" w14:textId="3B1B0E87" w:rsidR="00BD0C48" w:rsidRDefault="00BD0C48" w:rsidP="00BD0C48">
      <w:pPr>
        <w:ind w:left="360"/>
      </w:pPr>
    </w:p>
    <w:p w14:paraId="14BADF39" w14:textId="549AC4D2" w:rsidR="00B21897" w:rsidRDefault="00B21897" w:rsidP="00B21897">
      <w:pPr>
        <w:ind w:left="360"/>
      </w:pPr>
      <w:r>
        <w:rPr>
          <w:noProof/>
          <w:lang w:val="en-IE" w:eastAsia="en-IE"/>
        </w:rPr>
        <w:drawing>
          <wp:inline distT="0" distB="0" distL="0" distR="0" wp14:anchorId="54EDB650" wp14:editId="46DD91F5">
            <wp:extent cx="4572000" cy="27432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07D9EC7" w14:textId="03782D8F" w:rsidR="00BD0C48" w:rsidRDefault="00BD0C48" w:rsidP="00B21897">
      <w:pPr>
        <w:ind w:left="360"/>
      </w:pPr>
    </w:p>
    <w:p w14:paraId="347884B1" w14:textId="0CA005F9" w:rsidR="00BD0C48" w:rsidRDefault="00BD0C48" w:rsidP="00B21897">
      <w:pPr>
        <w:ind w:left="360"/>
      </w:pPr>
    </w:p>
    <w:p w14:paraId="7211CBF0" w14:textId="4233A528" w:rsidR="00BD0C48" w:rsidRDefault="00BD0C48" w:rsidP="00B21897">
      <w:pPr>
        <w:ind w:left="360"/>
      </w:pPr>
    </w:p>
    <w:p w14:paraId="5253B763" w14:textId="28C8D64D" w:rsidR="00BD0C48" w:rsidRDefault="00BD0C48" w:rsidP="00B21897">
      <w:pPr>
        <w:ind w:left="360"/>
      </w:pPr>
    </w:p>
    <w:p w14:paraId="3BD20DA8" w14:textId="3E9520F7" w:rsidR="00BD0C48" w:rsidRDefault="00BD0C48" w:rsidP="00B21897">
      <w:pPr>
        <w:ind w:left="360"/>
      </w:pPr>
    </w:p>
    <w:p w14:paraId="7A1E6D15" w14:textId="7809D7EA" w:rsidR="00BD0C48" w:rsidRDefault="00BD0C48" w:rsidP="00B21897">
      <w:pPr>
        <w:ind w:left="360"/>
      </w:pPr>
    </w:p>
    <w:p w14:paraId="2CAD3281" w14:textId="3D780BFE" w:rsidR="00BD0C48" w:rsidRDefault="00BD0C48" w:rsidP="00B21897">
      <w:pPr>
        <w:ind w:left="360"/>
      </w:pPr>
    </w:p>
    <w:p w14:paraId="4170F3AD" w14:textId="0D1DEAAA" w:rsidR="00BD0C48" w:rsidRDefault="00BD0C48" w:rsidP="00B21897">
      <w:pPr>
        <w:ind w:left="360"/>
      </w:pPr>
    </w:p>
    <w:p w14:paraId="4FC031DB" w14:textId="6A0657EC" w:rsidR="00BD0C48" w:rsidRDefault="00BD0C48" w:rsidP="00B21897">
      <w:pPr>
        <w:ind w:left="360"/>
      </w:pPr>
    </w:p>
    <w:p w14:paraId="1067E981" w14:textId="378A3E5B" w:rsidR="00BD0C48" w:rsidRDefault="00BD0C48" w:rsidP="00B21897">
      <w:pPr>
        <w:ind w:left="360"/>
      </w:pPr>
    </w:p>
    <w:p w14:paraId="4D870811" w14:textId="77777777" w:rsidR="00BD0C48" w:rsidRDefault="00BD0C48" w:rsidP="00B21897">
      <w:pPr>
        <w:ind w:left="360"/>
      </w:pPr>
    </w:p>
    <w:p w14:paraId="6DB9AF52" w14:textId="1A5919ED" w:rsidR="00CB7F03" w:rsidRDefault="00E83C3C">
      <w:pPr>
        <w:numPr>
          <w:ilvl w:val="0"/>
          <w:numId w:val="9"/>
        </w:numPr>
      </w:pPr>
      <w:r>
        <w:t xml:space="preserve">Plot the frequency dependence of the phase θ </w:t>
      </w:r>
      <w:proofErr w:type="gramStart"/>
      <w:r>
        <w:t>-  Log</w:t>
      </w:r>
      <w:proofErr w:type="gramEnd"/>
      <w:r>
        <w:t>(f) scales.</w:t>
      </w:r>
    </w:p>
    <w:p w14:paraId="674453C4" w14:textId="312589A4" w:rsidR="00B21897" w:rsidRDefault="00BD0C48" w:rsidP="00B21897">
      <w:pPr>
        <w:ind w:left="360"/>
      </w:pPr>
      <w:r w:rsidRPr="00BD0C48">
        <w:rPr>
          <w:noProof/>
          <w:lang w:val="en-IE" w:eastAsia="en-IE"/>
        </w:rPr>
        <w:drawing>
          <wp:inline distT="0" distB="0" distL="0" distR="0" wp14:anchorId="081E1FFD" wp14:editId="06BDE45C">
            <wp:extent cx="4581525" cy="2743200"/>
            <wp:effectExtent l="0" t="0" r="9525" b="0"/>
            <wp:docPr id="16" name="Picture 16" descr="C:\Users\d18124645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18124645\Downloads\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30C8D" w14:textId="77777777" w:rsidR="00B21897" w:rsidRDefault="00B21897" w:rsidP="00B21897">
      <w:pPr>
        <w:ind w:left="360"/>
      </w:pPr>
    </w:p>
    <w:p w14:paraId="1F582DF6" w14:textId="7DEB31D4" w:rsidR="00E83C3C" w:rsidRDefault="00E83C3C">
      <w:pPr>
        <w:numPr>
          <w:ilvl w:val="0"/>
          <w:numId w:val="9"/>
        </w:numPr>
      </w:pPr>
      <w:r>
        <w:t>Comment results.</w:t>
      </w:r>
    </w:p>
    <w:p w14:paraId="42E38EBC" w14:textId="77777777" w:rsidR="00116A56" w:rsidRDefault="00116A56" w:rsidP="00116A56">
      <w:pPr>
        <w:ind w:left="360"/>
      </w:pPr>
    </w:p>
    <w:p w14:paraId="27EA973E" w14:textId="4A65960B" w:rsidR="00F177A8" w:rsidRDefault="00116A56">
      <w:r>
        <w:t>The team</w:t>
      </w:r>
      <w:r w:rsidR="00BD0C48">
        <w:t xml:space="preserve"> built the circuit using a capacitor and resistor</w:t>
      </w:r>
      <w:r>
        <w:t xml:space="preserve"> on a breadboard. </w:t>
      </w:r>
      <w:r w:rsidR="00BD0C48">
        <w:t xml:space="preserve">As the </w:t>
      </w:r>
      <w:r>
        <w:t>frequency</w:t>
      </w:r>
      <w:r w:rsidR="00BD0C48">
        <w:t xml:space="preserve"> increases the phase shift angle decreases. By adjusting the vertical and horizontal scales </w:t>
      </w:r>
      <w:r>
        <w:t>on the oscilloscope the team was</w:t>
      </w:r>
      <w:r w:rsidR="00BD0C48">
        <w:t xml:space="preserve"> able to get a better curve. We got our curve from a digital oscilloscope.</w:t>
      </w:r>
      <w:r>
        <w:t xml:space="preserve"> The team</w:t>
      </w:r>
      <w:r w:rsidR="00BD0C48">
        <w:t xml:space="preserve"> used a function generator to </w:t>
      </w:r>
      <w:r>
        <w:t xml:space="preserve">get a sine wave </w:t>
      </w:r>
      <w:r w:rsidR="00BD0C48">
        <w:t>signal</w:t>
      </w:r>
      <w:r>
        <w:t xml:space="preserve"> and used an oscilloscope to show the output sine waves</w:t>
      </w:r>
      <w:r w:rsidR="00BD0C48">
        <w:t xml:space="preserve">. By using a digital oscilloscope this calculated Vin and </w:t>
      </w:r>
      <w:proofErr w:type="spellStart"/>
      <w:r w:rsidR="00BD0C48">
        <w:t>Vout</w:t>
      </w:r>
      <w:proofErr w:type="spellEnd"/>
      <w:r w:rsidR="00BD0C48">
        <w:t xml:space="preserve"> for us </w:t>
      </w:r>
      <w:proofErr w:type="gramStart"/>
      <w:r w:rsidR="00BD0C48">
        <w:t>and also</w:t>
      </w:r>
      <w:proofErr w:type="gramEnd"/>
      <w:r w:rsidR="00BD0C48">
        <w:t xml:space="preserve"> calculated our Phase </w:t>
      </w:r>
      <w:r>
        <w:t xml:space="preserve">shift. The team used excel </w:t>
      </w:r>
      <w:r w:rsidR="00BD0C48">
        <w:t>to</w:t>
      </w:r>
      <w:r>
        <w:t xml:space="preserve"> calculate our values and plot them on the </w:t>
      </w:r>
      <w:r w:rsidR="00BD0C48">
        <w:t>graphs. We used formulas to calculate the impedance</w:t>
      </w:r>
      <w:r>
        <w:t>,</w:t>
      </w:r>
      <w:r w:rsidR="00BD0C48">
        <w:t xml:space="preserve"> </w:t>
      </w:r>
      <w:proofErr w:type="gramStart"/>
      <w:r w:rsidR="00BD0C48">
        <w:t>reactance</w:t>
      </w:r>
      <w:proofErr w:type="gramEnd"/>
      <w:r>
        <w:t xml:space="preserve"> and resistance.</w:t>
      </w:r>
    </w:p>
    <w:p w14:paraId="3ECFCE7F" w14:textId="52FA5AA3" w:rsidR="00364B3B" w:rsidRDefault="00364B3B">
      <w:r>
        <w:t xml:space="preserve">The team learned how to work with oscilloscope, function generator and excel to get the values for a complete circuit. </w:t>
      </w:r>
    </w:p>
    <w:p w14:paraId="18322CE7" w14:textId="77777777" w:rsidR="00116A56" w:rsidRDefault="00116A56"/>
    <w:sectPr w:rsidR="00116A5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57E03" w14:textId="77777777" w:rsidR="00246BCB" w:rsidRDefault="00246BCB">
      <w:pPr>
        <w:spacing w:before="0"/>
      </w:pPr>
      <w:r>
        <w:separator/>
      </w:r>
    </w:p>
  </w:endnote>
  <w:endnote w:type="continuationSeparator" w:id="0">
    <w:p w14:paraId="7766D89B" w14:textId="77777777" w:rsidR="00246BCB" w:rsidRDefault="00246BC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4C641" w14:textId="77777777" w:rsidR="009E4761" w:rsidRDefault="009E47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66BDF" w14:textId="3568F017" w:rsidR="00F177A8" w:rsidRDefault="009E4761" w:rsidP="009E4761">
    <w:pPr>
      <w:pStyle w:val="Footer"/>
      <w:tabs>
        <w:tab w:val="clear" w:pos="4536"/>
        <w:tab w:val="center" w:pos="4111"/>
      </w:tabs>
    </w:pPr>
    <w:r>
      <w:rPr>
        <w:rStyle w:val="PageNumber"/>
      </w:rPr>
      <w:tab/>
    </w:r>
    <w:r w:rsidR="00F177A8">
      <w:rPr>
        <w:rStyle w:val="PageNumber"/>
      </w:rPr>
      <w:fldChar w:fldCharType="begin"/>
    </w:r>
    <w:r w:rsidR="00F177A8">
      <w:rPr>
        <w:rStyle w:val="PageNumber"/>
      </w:rPr>
      <w:instrText xml:space="preserve"> PAGE </w:instrText>
    </w:r>
    <w:r w:rsidR="00F177A8">
      <w:rPr>
        <w:rStyle w:val="PageNumber"/>
      </w:rPr>
      <w:fldChar w:fldCharType="separate"/>
    </w:r>
    <w:r w:rsidR="00364B3B">
      <w:rPr>
        <w:rStyle w:val="PageNumber"/>
      </w:rPr>
      <w:t>4</w:t>
    </w:r>
    <w:r w:rsidR="00F177A8">
      <w:rPr>
        <w:rStyle w:val="PageNumber"/>
      </w:rPr>
      <w:fldChar w:fldCharType="end"/>
    </w:r>
    <w:r w:rsidR="00F177A8">
      <w:rPr>
        <w:rStyle w:val="PageNumber"/>
      </w:rPr>
      <w:tab/>
    </w:r>
    <w:r w:rsidR="00F177A8">
      <w:rPr>
        <w:rStyle w:val="PageNumber"/>
      </w:rPr>
      <w:fldChar w:fldCharType="begin"/>
    </w:r>
    <w:r w:rsidR="00F177A8">
      <w:rPr>
        <w:rStyle w:val="PageNumber"/>
      </w:rPr>
      <w:instrText xml:space="preserve"> DATE </w:instrText>
    </w:r>
    <w:r w:rsidR="00F177A8">
      <w:rPr>
        <w:rStyle w:val="PageNumber"/>
      </w:rPr>
      <w:fldChar w:fldCharType="separate"/>
    </w:r>
    <w:r w:rsidR="00A72F92">
      <w:rPr>
        <w:rStyle w:val="PageNumber"/>
        <w:noProof/>
      </w:rPr>
      <w:t>20/01/2022</w:t>
    </w:r>
    <w:r w:rsidR="00F177A8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BC3BA" w14:textId="77777777" w:rsidR="009E4761" w:rsidRDefault="009E4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258F8" w14:textId="77777777" w:rsidR="00246BCB" w:rsidRDefault="00246BCB">
      <w:pPr>
        <w:spacing w:before="0"/>
      </w:pPr>
      <w:r>
        <w:separator/>
      </w:r>
    </w:p>
  </w:footnote>
  <w:footnote w:type="continuationSeparator" w:id="0">
    <w:p w14:paraId="1CF566B5" w14:textId="77777777" w:rsidR="00246BCB" w:rsidRDefault="00246BC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C0FBA" w14:textId="77777777" w:rsidR="009E4761" w:rsidRDefault="009E47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04FF5" w14:textId="77777777" w:rsidR="009E4761" w:rsidRDefault="009E47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5D9A1" w14:textId="77777777" w:rsidR="009E4761" w:rsidRDefault="009E47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0D67"/>
    <w:multiLevelType w:val="hybridMultilevel"/>
    <w:tmpl w:val="B34AD49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C2123"/>
    <w:multiLevelType w:val="singleLevel"/>
    <w:tmpl w:val="D734A81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34F7315D"/>
    <w:multiLevelType w:val="hybridMultilevel"/>
    <w:tmpl w:val="FC46B1F0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4736B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61844C8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3"/>
  </w:num>
  <w:num w:numId="13">
    <w:abstractNumId w:val="4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0tjQ2NDEDIgtLYyUdpeDU4uLM/DyQAsNaAJf3UzQsAAAA"/>
  </w:docVars>
  <w:rsids>
    <w:rsidRoot w:val="00AB5791"/>
    <w:rsid w:val="000331C0"/>
    <w:rsid w:val="00036121"/>
    <w:rsid w:val="00116A56"/>
    <w:rsid w:val="001B32B3"/>
    <w:rsid w:val="001E5003"/>
    <w:rsid w:val="002014ED"/>
    <w:rsid w:val="00246BCB"/>
    <w:rsid w:val="002A0EC6"/>
    <w:rsid w:val="00300480"/>
    <w:rsid w:val="00364B3B"/>
    <w:rsid w:val="003740C7"/>
    <w:rsid w:val="00417CAD"/>
    <w:rsid w:val="00445BC0"/>
    <w:rsid w:val="00453886"/>
    <w:rsid w:val="004C609D"/>
    <w:rsid w:val="004C710E"/>
    <w:rsid w:val="004F11DE"/>
    <w:rsid w:val="005C0BC0"/>
    <w:rsid w:val="00612F7E"/>
    <w:rsid w:val="006175D0"/>
    <w:rsid w:val="00621D87"/>
    <w:rsid w:val="006436B6"/>
    <w:rsid w:val="007449B1"/>
    <w:rsid w:val="007A3340"/>
    <w:rsid w:val="008D66FA"/>
    <w:rsid w:val="008F1130"/>
    <w:rsid w:val="0096629D"/>
    <w:rsid w:val="009E4761"/>
    <w:rsid w:val="00A14B60"/>
    <w:rsid w:val="00A72F92"/>
    <w:rsid w:val="00A73AB8"/>
    <w:rsid w:val="00AB5791"/>
    <w:rsid w:val="00AC21E8"/>
    <w:rsid w:val="00B21897"/>
    <w:rsid w:val="00B34D3B"/>
    <w:rsid w:val="00B73363"/>
    <w:rsid w:val="00B76AB7"/>
    <w:rsid w:val="00BD0C48"/>
    <w:rsid w:val="00CB7F03"/>
    <w:rsid w:val="00CE7F1C"/>
    <w:rsid w:val="00D46DD8"/>
    <w:rsid w:val="00DE057B"/>
    <w:rsid w:val="00E11355"/>
    <w:rsid w:val="00E11E60"/>
    <w:rsid w:val="00E83C3C"/>
    <w:rsid w:val="00F1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2BFE1C"/>
  <w15:chartTrackingRefBased/>
  <w15:docId w15:val="{217021EB-287E-441B-9F11-07172F17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/>
    </w:pPr>
    <w:rPr>
      <w:sz w:val="22"/>
      <w:lang w:val="en-GB" w:eastAsia="en-GB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kern w:val="28"/>
      <w:sz w:val="24"/>
    </w:rPr>
  </w:style>
  <w:style w:type="paragraph" w:styleId="Heading4">
    <w:name w:val="heading 4"/>
    <w:basedOn w:val="Normal"/>
    <w:next w:val="Normal"/>
    <w:qFormat/>
    <w:pPr>
      <w:keepNext/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pacing w:before="240" w:after="60"/>
      <w:jc w:val="center"/>
      <w:outlineLvl w:val="3"/>
    </w:pPr>
    <w:rPr>
      <w:rFonts w:ascii="Century Schoolbook" w:hAnsi="Century Schoolbook"/>
      <w:b/>
      <w:kern w:val="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536"/>
        <w:tab w:val="right" w:pos="9214"/>
      </w:tabs>
    </w:pPr>
    <w:rPr>
      <w:rFonts w:ascii="Century Schoolbook" w:hAnsi="Century Schoolbook"/>
    </w:r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579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B57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4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6DD8"/>
    <w:pPr>
      <w:spacing w:before="0"/>
      <w:ind w:left="720"/>
      <w:contextualSpacing/>
    </w:pPr>
    <w:rPr>
      <w:sz w:val="20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A0EC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D66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66FA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66FA"/>
    <w:rPr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66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66FA"/>
    <w:rPr>
      <w:b/>
      <w:bCs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0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Templates\Labs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400" b="0" i="0" u="none" strike="noStrike" baseline="0">
                <a:effectLst/>
              </a:rPr>
              <a:t>dB -  Log(f) scales </a:t>
            </a:r>
            <a:r>
              <a:rPr lang="en-IE"/>
              <a:t>Vout (V)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Vout (V)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Sheet1!$A$2:$A$13</c:f>
              <c:numCache>
                <c:formatCode>General</c:formatCode>
                <c:ptCount val="12"/>
                <c:pt idx="1">
                  <c:v>0.01</c:v>
                </c:pt>
                <c:pt idx="2">
                  <c:v>0.03</c:v>
                </c:pt>
                <c:pt idx="3">
                  <c:v>0.1</c:v>
                </c:pt>
                <c:pt idx="4">
                  <c:v>0.3</c:v>
                </c:pt>
                <c:pt idx="5">
                  <c:v>1</c:v>
                </c:pt>
                <c:pt idx="6">
                  <c:v>3</c:v>
                </c:pt>
                <c:pt idx="7">
                  <c:v>10</c:v>
                </c:pt>
                <c:pt idx="8">
                  <c:v>30</c:v>
                </c:pt>
                <c:pt idx="9">
                  <c:v>100</c:v>
                </c:pt>
                <c:pt idx="10">
                  <c:v>300</c:v>
                </c:pt>
                <c:pt idx="11">
                  <c:v>1000</c:v>
                </c:pt>
              </c:numCache>
            </c:numRef>
          </c:xVal>
          <c:yVal>
            <c:numRef>
              <c:f>Sheet1!$B$2:$B$13</c:f>
              <c:numCache>
                <c:formatCode>General</c:formatCode>
                <c:ptCount val="12"/>
                <c:pt idx="1">
                  <c:v>0.54400000000000004</c:v>
                </c:pt>
                <c:pt idx="2">
                  <c:v>2</c:v>
                </c:pt>
                <c:pt idx="3">
                  <c:v>5.12</c:v>
                </c:pt>
                <c:pt idx="4">
                  <c:v>8.8000000000000007</c:v>
                </c:pt>
                <c:pt idx="5">
                  <c:v>9.92</c:v>
                </c:pt>
                <c:pt idx="6">
                  <c:v>10</c:v>
                </c:pt>
                <c:pt idx="7">
                  <c:v>10.199999999999999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1CD-48A9-B4D1-63B8746ED0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6834832"/>
        <c:axId val="246833584"/>
      </c:scatterChart>
      <c:valAx>
        <c:axId val="24683483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6833584"/>
        <c:crosses val="autoZero"/>
        <c:crossBetween val="midCat"/>
      </c:valAx>
      <c:valAx>
        <c:axId val="246833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68348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 sz="1400" b="0" i="0" u="none" strike="noStrike" baseline="0">
                <a:effectLst/>
              </a:rPr>
              <a:t>dB -  Log(f) scales </a:t>
            </a:r>
            <a:r>
              <a:rPr lang="en-IE"/>
              <a:t>Vout (V)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Vout (V)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Sheet1!$A$2:$A$13</c:f>
              <c:numCache>
                <c:formatCode>General</c:formatCode>
                <c:ptCount val="12"/>
                <c:pt idx="1">
                  <c:v>0.01</c:v>
                </c:pt>
                <c:pt idx="2">
                  <c:v>0.03</c:v>
                </c:pt>
                <c:pt idx="3">
                  <c:v>0.1</c:v>
                </c:pt>
                <c:pt idx="4">
                  <c:v>0.3</c:v>
                </c:pt>
                <c:pt idx="5">
                  <c:v>1</c:v>
                </c:pt>
                <c:pt idx="6">
                  <c:v>3</c:v>
                </c:pt>
                <c:pt idx="7">
                  <c:v>10</c:v>
                </c:pt>
                <c:pt idx="8">
                  <c:v>30</c:v>
                </c:pt>
                <c:pt idx="9">
                  <c:v>100</c:v>
                </c:pt>
                <c:pt idx="10">
                  <c:v>300</c:v>
                </c:pt>
                <c:pt idx="11">
                  <c:v>1000</c:v>
                </c:pt>
              </c:numCache>
            </c:numRef>
          </c:xVal>
          <c:yVal>
            <c:numRef>
              <c:f>Sheet1!$B$2:$B$13</c:f>
              <c:numCache>
                <c:formatCode>General</c:formatCode>
                <c:ptCount val="12"/>
                <c:pt idx="1">
                  <c:v>0.54400000000000004</c:v>
                </c:pt>
                <c:pt idx="2">
                  <c:v>2</c:v>
                </c:pt>
                <c:pt idx="3">
                  <c:v>5.12</c:v>
                </c:pt>
                <c:pt idx="4">
                  <c:v>8.8000000000000007</c:v>
                </c:pt>
                <c:pt idx="5">
                  <c:v>9.92</c:v>
                </c:pt>
                <c:pt idx="6">
                  <c:v>10</c:v>
                </c:pt>
                <c:pt idx="7">
                  <c:v>10.199999999999999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B8F-4F61-9CFC-D1B7EF2644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6834832"/>
        <c:axId val="246833584"/>
      </c:scatterChart>
      <c:valAx>
        <c:axId val="246834832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6833584"/>
        <c:crosses val="autoZero"/>
        <c:crossBetween val="midCat"/>
      </c:valAx>
      <c:valAx>
        <c:axId val="246833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6834832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Labs.dot</Template>
  <TotalTime>2</TotalTime>
  <Pages>4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Course:</vt:lpstr>
    </vt:vector>
  </TitlesOfParts>
  <Company>personal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Course:</dc:title>
  <dc:subject/>
  <dc:creator>sof</dc:creator>
  <cp:keywords/>
  <cp:lastModifiedBy>talha tallat</cp:lastModifiedBy>
  <cp:revision>3</cp:revision>
  <cp:lastPrinted>2000-03-15T09:02:00Z</cp:lastPrinted>
  <dcterms:created xsi:type="dcterms:W3CDTF">2018-10-11T10:39:00Z</dcterms:created>
  <dcterms:modified xsi:type="dcterms:W3CDTF">2022-01-20T08:02:00Z</dcterms:modified>
</cp:coreProperties>
</file>